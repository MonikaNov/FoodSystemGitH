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0E0D990E" w14:textId="49C1871E" w:rsidR="009D7ADB" w:rsidRPr="00C953AC" w:rsidRDefault="009D7ADB" w:rsidP="009D7ADB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ln⁡</m:t>
            </m:r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=α+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P</m:t>
                </m:r>
              </m:sup>
            </m:sSup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P2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 xml:space="preserve">it 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 xml:space="preserve">i </m:t>
            </m:r>
          </m:sub>
          <m:sup>
            <m:r>
              <w:rPr>
                <w:rFonts w:ascii="Cambria Math" w:hAnsi="Cambria Math"/>
                <w:sz w:val="24"/>
              </w:rPr>
              <m:t>P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 xml:space="preserve">i </m:t>
            </m:r>
          </m:sub>
          <m:sup>
            <m:r>
              <w:rPr>
                <w:rFonts w:ascii="Cambria Math" w:hAnsi="Cambria Math"/>
                <w:sz w:val="24"/>
              </w:rPr>
              <m:t>P</m:t>
            </m:r>
            <m:r>
              <w:rPr>
                <w:rFonts w:ascii="Cambria Math" w:hAnsi="Cambria Math"/>
                <w:sz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 xml:space="preserve">it 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VC</m:t>
            </m:r>
            <m:r>
              <w:rPr>
                <w:rFonts w:ascii="Cambria Math" w:hAnsi="Cambria Math"/>
                <w:sz w:val="24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vcP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VC</m:t>
            </m:r>
            <m:r>
              <w:rPr>
                <w:rFonts w:ascii="Cambria Math" w:hAnsi="Cambria Math"/>
                <w:sz w:val="24"/>
              </w:rPr>
              <m:t>P</m:t>
            </m:r>
            <m:r>
              <w:rPr>
                <w:rFonts w:ascii="Cambria Math" w:hAnsi="Cambria Math"/>
                <w:sz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vcP</m:t>
            </m:r>
          </m:e>
          <m:sub>
            <m:r>
              <w:rPr>
                <w:rFonts w:ascii="Cambria Math" w:hAnsi="Cambria Math"/>
                <w:sz w:val="24"/>
              </w:rPr>
              <m:t xml:space="preserve">it 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  <m:r>
              <w:rPr>
                <w:rFonts w:ascii="Cambria Math" w:hAnsi="Cambria Math"/>
                <w:sz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 xml:space="preserve">it 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 xml:space="preserve">i 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 xml:space="preserve">i </m:t>
            </m:r>
          </m:sub>
          <m:sup>
            <m:r>
              <w:rPr>
                <w:rFonts w:ascii="Cambria Math" w:hAnsi="Cambria Math"/>
                <w:sz w:val="24"/>
              </w:rPr>
              <m:t>T2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 xml:space="preserve">it 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VCT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vcT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VCT</m:t>
            </m:r>
            <m:r>
              <w:rPr>
                <w:rFonts w:ascii="Cambria Math" w:hAnsi="Cambria Math"/>
                <w:sz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vc</m:t>
            </m:r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 xml:space="preserve">it 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</m:oMath>
      <w:r w:rsidRPr="00C953AC">
        <w:rPr>
          <w:rFonts w:eastAsiaTheme="minorEastAsia"/>
          <w:sz w:val="24"/>
        </w:rPr>
        <w:t xml:space="preserve">  </w:t>
      </w:r>
    </w:p>
    <w:p w14:paraId="3AB57172" w14:textId="77777777" w:rsidR="009D7ADB" w:rsidRPr="00C953AC" w:rsidRDefault="009D7ADB" w:rsidP="009D7ADB">
      <w:pPr>
        <w:rPr>
          <w:rFonts w:eastAsiaTheme="minorEastAsia"/>
          <w:sz w:val="24"/>
        </w:rPr>
      </w:pPr>
      <w:r w:rsidRPr="00C953AC">
        <w:rPr>
          <w:rFonts w:eastAsiaTheme="minorEastAsia"/>
          <w:sz w:val="24"/>
        </w:rPr>
        <w:tab/>
      </w:r>
      <w:r w:rsidRPr="00C953AC">
        <w:rPr>
          <w:rFonts w:eastAsiaTheme="minorEastAsia"/>
          <w:sz w:val="24"/>
        </w:rPr>
        <w:tab/>
      </w:r>
      <w:r w:rsidRPr="00C953AC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~IID(0,</m:t>
        </m:r>
        <m:sSubSup>
          <m:sSubSupPr>
            <m:ctrlPr>
              <w:rPr>
                <w:rFonts w:ascii="Cambria Math" w:eastAsiaTheme="minorEastAsia" w:hAnsi="Cambria Math"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ϵ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</w:p>
    <w:bookmarkEnd w:id="0"/>
    <w:p w14:paraId="5DCE0791" w14:textId="77777777" w:rsidR="00CA102B" w:rsidRDefault="00CA102B"/>
    <w:sectPr w:rsidR="00CA102B" w:rsidSect="00C953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DB"/>
    <w:rsid w:val="00082DE1"/>
    <w:rsid w:val="00356C06"/>
    <w:rsid w:val="004855DA"/>
    <w:rsid w:val="00542BAB"/>
    <w:rsid w:val="0054587C"/>
    <w:rsid w:val="00560654"/>
    <w:rsid w:val="00644E9A"/>
    <w:rsid w:val="007F2F45"/>
    <w:rsid w:val="009D7ADB"/>
    <w:rsid w:val="009F38CA"/>
    <w:rsid w:val="00AD2AED"/>
    <w:rsid w:val="00AD7C1F"/>
    <w:rsid w:val="00B079BB"/>
    <w:rsid w:val="00C953AC"/>
    <w:rsid w:val="00CA102B"/>
    <w:rsid w:val="00D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431E"/>
  <w15:chartTrackingRefBased/>
  <w15:docId w15:val="{E66251FE-A5FA-4278-8963-F60EACEA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7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A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B0FCAF0F-A675-4879-953C-900C9964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EF6ED589</Template>
  <TotalTime>35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Novackova</dc:creator>
  <cp:keywords/>
  <dc:description/>
  <cp:lastModifiedBy>Monika Novackova</cp:lastModifiedBy>
  <cp:revision>9</cp:revision>
  <dcterms:created xsi:type="dcterms:W3CDTF">2018-08-06T17:52:00Z</dcterms:created>
  <dcterms:modified xsi:type="dcterms:W3CDTF">2018-08-06T18:27:00Z</dcterms:modified>
</cp:coreProperties>
</file>