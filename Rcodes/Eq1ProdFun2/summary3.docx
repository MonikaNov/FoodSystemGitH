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F43F" w14:textId="77777777" w:rsidR="00713829" w:rsidRDefault="00713829" w:rsidP="00CE6ED2">
      <w:r>
        <w:t>Starting point:</w:t>
      </w:r>
    </w:p>
    <w:p w14:paraId="4CA8E3DC" w14:textId="77777777" w:rsidR="00CA102B" w:rsidRDefault="00CE6ED2" w:rsidP="00CE6ED2">
      <w:proofErr w:type="spellStart"/>
      <w:proofErr w:type="gramStart"/>
      <w:r>
        <w:t>lmer</w:t>
      </w:r>
      <w:proofErr w:type="spellEnd"/>
      <w:r>
        <w:t>(</w:t>
      </w:r>
      <w:proofErr w:type="gramEnd"/>
      <w:r>
        <w:t>Yield~1+PrecZscore+PrecVar+TempZscore+TempVar+ (</w:t>
      </w:r>
      <w:proofErr w:type="spellStart"/>
      <w:r>
        <w:t>PrecZscore+TempZscore|</w:t>
      </w:r>
      <w:commentRangeStart w:id="0"/>
      <w:r>
        <w:t>ID</w:t>
      </w:r>
      <w:commentRangeEnd w:id="0"/>
      <w:proofErr w:type="spellEnd"/>
      <w:r w:rsidR="006B51DC">
        <w:rPr>
          <w:rStyle w:val="CommentReference"/>
        </w:rPr>
        <w:commentReference w:id="0"/>
      </w:r>
      <w:r>
        <w:t>))</w:t>
      </w:r>
    </w:p>
    <w:p w14:paraId="063A5A00" w14:textId="77777777" w:rsidR="00DD41C7" w:rsidRDefault="00DD41C7" w:rsidP="00CE6ED2"/>
    <w:p w14:paraId="079B54C5" w14:textId="77777777" w:rsidR="00DD41C7" w:rsidRDefault="00DD41C7" w:rsidP="00DD41C7">
      <w:pPr>
        <w:pStyle w:val="ListParagraph"/>
        <w:numPr>
          <w:ilvl w:val="0"/>
          <w:numId w:val="1"/>
        </w:numPr>
      </w:pPr>
      <w:r>
        <w:t>scaling or z-scores needed</w:t>
      </w:r>
    </w:p>
    <w:p w14:paraId="22DF3D65" w14:textId="14F7D70B" w:rsidR="001A75AE" w:rsidRDefault="00DD41C7" w:rsidP="00465981">
      <w:pPr>
        <w:pStyle w:val="ListParagraph"/>
        <w:numPr>
          <w:ilvl w:val="0"/>
          <w:numId w:val="1"/>
        </w:numPr>
      </w:pPr>
      <w:r>
        <w:t>estimates of similar specification</w:t>
      </w:r>
      <w:r w:rsidR="006B51DC">
        <w:t>s</w:t>
      </w:r>
      <w:r>
        <w:t xml:space="preserve"> </w:t>
      </w:r>
      <w:r w:rsidR="006B51DC">
        <w:t>seem to be</w:t>
      </w:r>
      <w:r>
        <w:t xml:space="preserve"> similar </w:t>
      </w:r>
      <w:r w:rsidR="002D4C9C">
        <w:t>-</w:t>
      </w:r>
      <w:r>
        <w:t xml:space="preserve">&gt; </w:t>
      </w:r>
      <w:r w:rsidR="006B51DC" w:rsidRPr="006B51DC">
        <w:rPr>
          <w:b/>
        </w:rPr>
        <w:t>robust,</w:t>
      </w:r>
      <w:r w:rsidR="006B51DC">
        <w:t xml:space="preserve"> </w:t>
      </w:r>
      <w:r w:rsidRPr="002D4C9C">
        <w:rPr>
          <w:b/>
        </w:rPr>
        <w:t>good</w:t>
      </w:r>
      <w:bookmarkStart w:id="1" w:name="_GoBack"/>
      <w:bookmarkEnd w:id="1"/>
    </w:p>
    <w:p w14:paraId="4AAE4182" w14:textId="1A13F298" w:rsidR="001A75AE" w:rsidRDefault="001A75AE" w:rsidP="00465981"/>
    <w:p w14:paraId="55F37F96" w14:textId="7FD8D693" w:rsidR="007901F3" w:rsidRDefault="001A75AE" w:rsidP="007901F3">
      <w:pPr>
        <w:pStyle w:val="Heading1"/>
      </w:pPr>
      <w:r>
        <w:t>The best models:</w:t>
      </w:r>
    </w:p>
    <w:p w14:paraId="3CACB51F" w14:textId="77777777" w:rsidR="007901F3" w:rsidRPr="007901F3" w:rsidRDefault="007901F3" w:rsidP="007901F3"/>
    <w:p w14:paraId="27690764" w14:textId="00B5EF87" w:rsidR="00BA5DAB" w:rsidRPr="00FC058F" w:rsidRDefault="001A75AE" w:rsidP="007901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C058F">
        <w:rPr>
          <w:b/>
          <w:sz w:val="28"/>
          <w:szCs w:val="28"/>
        </w:rPr>
        <w:t>No weights</w:t>
      </w:r>
    </w:p>
    <w:p w14:paraId="6059F9EC" w14:textId="5E366707" w:rsidR="003E0B3E" w:rsidRDefault="007901F3" w:rsidP="003E0B3E">
      <w:r>
        <w:t>The best</w:t>
      </w:r>
      <w:r w:rsidR="003E0B3E">
        <w:t xml:space="preserve"> specifications </w:t>
      </w:r>
      <w:r w:rsidR="00B8563B">
        <w:t xml:space="preserve">of the error structure </w:t>
      </w:r>
      <w:r w:rsidR="003E0B3E">
        <w:t xml:space="preserve">based on LR tests of serial </w:t>
      </w:r>
      <w:r w:rsidR="00312115">
        <w:t>correlation, and</w:t>
      </w:r>
      <w:r w:rsidR="00B8563B">
        <w:t xml:space="preserve"> </w:t>
      </w:r>
      <w:r w:rsidR="00B8563B">
        <w:t>LR tests of</w:t>
      </w:r>
      <w:r w:rsidR="00312115">
        <w:t xml:space="preserve"> </w:t>
      </w:r>
      <w:r w:rsidR="00312115">
        <w:t>random effect</w:t>
      </w:r>
      <w:r w:rsidR="00B8563B">
        <w:t>s</w:t>
      </w:r>
      <w:r w:rsidR="00312115">
        <w:t>:</w:t>
      </w:r>
    </w:p>
    <w:p w14:paraId="51EF6365" w14:textId="2FD55620" w:rsidR="003E0B3E" w:rsidRPr="00FC058F" w:rsidRDefault="003E0B3E" w:rsidP="003E0B3E">
      <w:pPr>
        <w:pStyle w:val="ListParagraph"/>
        <w:numPr>
          <w:ilvl w:val="0"/>
          <w:numId w:val="3"/>
        </w:numPr>
        <w:rPr>
          <w:rFonts w:eastAsiaTheme="minorEastAsia"/>
          <w:b/>
          <w:sz w:val="28"/>
          <w:szCs w:val="28"/>
          <w:u w:val="single"/>
        </w:rPr>
      </w:pPr>
      <w:r w:rsidRPr="00FC058F">
        <w:rPr>
          <w:sz w:val="28"/>
          <w:szCs w:val="28"/>
          <w:u w:val="single"/>
        </w:rPr>
        <w:t xml:space="preserve">AR(1) </w:t>
      </w:r>
      <w:commentRangeStart w:id="2"/>
      <w:r w:rsidRPr="00FC058F">
        <w:rPr>
          <w:sz w:val="28"/>
          <w:szCs w:val="28"/>
          <w:u w:val="single"/>
        </w:rPr>
        <w:t>errors</w:t>
      </w:r>
      <w:commentRangeEnd w:id="2"/>
      <w:r w:rsidR="007901F3" w:rsidRPr="00FC058F">
        <w:rPr>
          <w:rStyle w:val="CommentReference"/>
          <w:sz w:val="28"/>
          <w:szCs w:val="28"/>
        </w:rPr>
        <w:commentReference w:id="2"/>
      </w:r>
      <w:r w:rsidRPr="00FC058F">
        <w:rPr>
          <w:sz w:val="28"/>
          <w:szCs w:val="28"/>
          <w:u w:val="single"/>
        </w:rPr>
        <w:t xml:space="preserve"> </w:t>
      </w:r>
    </w:p>
    <w:p w14:paraId="57123809" w14:textId="29482910" w:rsidR="00BA5DAB" w:rsidRPr="005547CE" w:rsidRDefault="00BA5DAB" w:rsidP="00BA5D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=1.685+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+0.155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Prec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-0.137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Temp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3664D8E8" w14:textId="6A69F68B" w:rsidR="005547CE" w:rsidRDefault="005547CE" w:rsidP="00BA5DA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=0.354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tab/>
        </m:r>
      </m:oMath>
    </w:p>
    <w:p w14:paraId="74F5F1EA" w14:textId="681B71E6" w:rsidR="00401672" w:rsidRDefault="00401672" w:rsidP="00BA5DAB">
      <w:pPr>
        <w:rPr>
          <w:rFonts w:eastAsiaTheme="minorEastAsia"/>
        </w:rPr>
      </w:pPr>
    </w:p>
    <w:p w14:paraId="7FED7624" w14:textId="1A487285" w:rsidR="00EE748F" w:rsidRPr="00EE748F" w:rsidRDefault="00EE748F" w:rsidP="00BA5DAB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Pr="003E0B3E">
        <w:t>TempZscore</w:t>
      </w:r>
      <w:proofErr w:type="spellEnd"/>
      <w:r>
        <w:t xml:space="preserve"> </w:t>
      </w:r>
      <w:r w:rsidRPr="003E0B3E">
        <w:t>,</w:t>
      </w:r>
      <w:r>
        <w:t xml:space="preserve"> </w:t>
      </w:r>
      <w:r w:rsidRPr="003E0B3E">
        <w:t>rand</w:t>
      </w:r>
      <w:r>
        <w:t xml:space="preserve">om=  ~ </w:t>
      </w:r>
      <w:proofErr w:type="spellStart"/>
      <w:r>
        <w:t>PrecZscore</w:t>
      </w:r>
      <w:proofErr w:type="spellEnd"/>
      <w:r>
        <w:t xml:space="preserve"> + </w:t>
      </w:r>
      <w:proofErr w:type="spellStart"/>
      <w:r>
        <w:t>TempZscore|ID</w:t>
      </w:r>
      <w:proofErr w:type="spellEnd"/>
      <w:r>
        <w:t xml:space="preserve">, </w:t>
      </w:r>
      <w:r w:rsidRPr="003E0B3E">
        <w:t xml:space="preserve">correlation=corAR1(0,form= ~ </w:t>
      </w:r>
      <w:proofErr w:type="spellStart"/>
      <w:r w:rsidRPr="003E0B3E">
        <w:t>as.numeric</w:t>
      </w:r>
      <w:proofErr w:type="spellEnd"/>
      <w:r w:rsidRPr="003E0B3E">
        <w:t>(Year)|ID))</w:t>
      </w:r>
    </w:p>
    <w:p w14:paraId="1CC0BBF5" w14:textId="1B8A72D7" w:rsidR="00401672" w:rsidRDefault="00401672" w:rsidP="00BA5DAB">
      <w:pPr>
        <w:rPr>
          <w:rFonts w:eastAsiaTheme="minorEastAsia"/>
        </w:rPr>
      </w:pPr>
    </w:p>
    <w:p w14:paraId="0932EDBE" w14:textId="7B213094" w:rsidR="00A74FCE" w:rsidRPr="00FC058F" w:rsidRDefault="003E0B3E" w:rsidP="00312115">
      <w:pPr>
        <w:pStyle w:val="ListParagraph"/>
        <w:numPr>
          <w:ilvl w:val="0"/>
          <w:numId w:val="3"/>
        </w:numPr>
        <w:rPr>
          <w:rFonts w:eastAsiaTheme="minorEastAsia"/>
          <w:b/>
          <w:sz w:val="28"/>
          <w:szCs w:val="28"/>
          <w:u w:val="single"/>
        </w:rPr>
      </w:pPr>
      <w:r w:rsidRPr="00FC058F">
        <w:rPr>
          <w:sz w:val="28"/>
          <w:szCs w:val="28"/>
          <w:u w:val="single"/>
        </w:rPr>
        <w:t xml:space="preserve">MA(3) </w:t>
      </w:r>
      <w:commentRangeStart w:id="3"/>
      <w:r w:rsidRPr="00FC058F">
        <w:rPr>
          <w:sz w:val="28"/>
          <w:szCs w:val="28"/>
          <w:u w:val="single"/>
        </w:rPr>
        <w:t>errors</w:t>
      </w:r>
      <w:commentRangeEnd w:id="3"/>
      <w:r w:rsidR="00FA47F8" w:rsidRPr="00FC058F">
        <w:rPr>
          <w:rStyle w:val="CommentReference"/>
          <w:sz w:val="28"/>
          <w:szCs w:val="28"/>
        </w:rPr>
        <w:commentReference w:id="3"/>
      </w:r>
      <w:r w:rsidRPr="00FC058F">
        <w:rPr>
          <w:sz w:val="28"/>
          <w:szCs w:val="28"/>
          <w:u w:val="single"/>
        </w:rPr>
        <w:t xml:space="preserve"> </w:t>
      </w:r>
    </w:p>
    <w:p w14:paraId="27D73C97" w14:textId="77777777" w:rsidR="00E96A01" w:rsidRDefault="00A74FCE" w:rsidP="00A74F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=1.692+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-0.141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Temp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E76CF4">
        <w:rPr>
          <w:rFonts w:eastAsiaTheme="minorEastAsia"/>
        </w:rPr>
        <w:t xml:space="preserve">  </w:t>
      </w:r>
    </w:p>
    <w:p w14:paraId="4E549DE2" w14:textId="171134BD" w:rsidR="00A74FCE" w:rsidRDefault="0030194C" w:rsidP="00A74FCE">
      <w:pPr>
        <w:rPr>
          <w:rFonts w:eastAsiaTheme="minorEastAsia"/>
        </w:rPr>
      </w:pPr>
      <w:r>
        <w:rPr>
          <w:rFonts w:eastAsiaTheme="minorEastAsia"/>
        </w:rPr>
        <w:tab/>
      </w:r>
      <w:r w:rsidR="00E76CF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+0.293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+0.198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+0.168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it-3</m:t>
            </m:r>
          </m:sub>
        </m:sSub>
      </m:oMath>
      <w:r w:rsidR="00E76CF4">
        <w:rPr>
          <w:rFonts w:eastAsiaTheme="minorEastAsia"/>
        </w:rPr>
        <w:tab/>
      </w:r>
      <w:r w:rsidR="002D0496">
        <w:rPr>
          <w:rFonts w:eastAsiaTheme="minorEastAsia"/>
        </w:rPr>
        <w:tab/>
      </w:r>
      <w:r w:rsidR="002D049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tab/>
        </m:r>
      </m:oMath>
    </w:p>
    <w:p w14:paraId="39AC1B85" w14:textId="1889A161" w:rsidR="00A74FCE" w:rsidRDefault="00A74FCE" w:rsidP="007901F3">
      <w:pPr>
        <w:pStyle w:val="ListParagraph"/>
        <w:rPr>
          <w:rFonts w:eastAsiaTheme="minorEastAsia"/>
          <w:b/>
        </w:rPr>
      </w:pPr>
    </w:p>
    <w:p w14:paraId="6C68209E" w14:textId="681EE22D" w:rsidR="00EE748F" w:rsidRPr="00EE748F" w:rsidRDefault="00EE748F" w:rsidP="00EE748F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Pr="003E0B3E">
        <w:t>TempZscore</w:t>
      </w:r>
      <w:proofErr w:type="spellEnd"/>
      <w:r>
        <w:t xml:space="preserve"> </w:t>
      </w:r>
      <w:r w:rsidRPr="003E0B3E">
        <w:t>,</w:t>
      </w:r>
      <w:r>
        <w:t xml:space="preserve"> </w:t>
      </w:r>
      <w:r w:rsidRPr="003E0B3E">
        <w:t>rand</w:t>
      </w:r>
      <w:r>
        <w:t xml:space="preserve">om=  ~ </w:t>
      </w:r>
      <w:proofErr w:type="spellStart"/>
      <w:r>
        <w:t>PrecZscore</w:t>
      </w:r>
      <w:proofErr w:type="spellEnd"/>
      <w:r>
        <w:t xml:space="preserve"> + </w:t>
      </w:r>
      <w:proofErr w:type="spellStart"/>
      <w:r>
        <w:t>TempZscore|ID</w:t>
      </w:r>
      <w:proofErr w:type="spellEnd"/>
      <w:r>
        <w:t xml:space="preserve">, </w:t>
      </w:r>
      <w:r>
        <w:t>correlation=</w:t>
      </w:r>
      <w:proofErr w:type="spellStart"/>
      <w:r>
        <w:t>corARMA</w:t>
      </w:r>
      <w:proofErr w:type="spellEnd"/>
      <w:r w:rsidRPr="003E0B3E">
        <w:t xml:space="preserve">(0,form= ~ </w:t>
      </w:r>
      <w:proofErr w:type="spellStart"/>
      <w:r w:rsidRPr="003E0B3E">
        <w:t>as.numeric</w:t>
      </w:r>
      <w:proofErr w:type="spellEnd"/>
      <w:r w:rsidRPr="003E0B3E">
        <w:t>(Year)|ID</w:t>
      </w:r>
      <w:r>
        <w:t>, p=0,q=3</w:t>
      </w:r>
      <w:r w:rsidRPr="003E0B3E">
        <w:t>))</w:t>
      </w:r>
    </w:p>
    <w:p w14:paraId="7300B750" w14:textId="77777777" w:rsidR="00312115" w:rsidRPr="00EE748F" w:rsidRDefault="00312115" w:rsidP="00EE748F">
      <w:pPr>
        <w:rPr>
          <w:rFonts w:eastAsiaTheme="minorEastAsia"/>
          <w:b/>
        </w:rPr>
      </w:pPr>
    </w:p>
    <w:p w14:paraId="7408E02A" w14:textId="203FB9D6" w:rsidR="003E0B3E" w:rsidRDefault="003E0B3E" w:rsidP="00BA5DAB">
      <w:pPr>
        <w:rPr>
          <w:rFonts w:eastAsiaTheme="minorEastAsia"/>
        </w:rPr>
      </w:pPr>
    </w:p>
    <w:p w14:paraId="6874974A" w14:textId="311B49FA" w:rsidR="00FC058F" w:rsidRDefault="00FC058F" w:rsidP="00BA5DAB">
      <w:pPr>
        <w:rPr>
          <w:rFonts w:eastAsiaTheme="minorEastAsia"/>
        </w:rPr>
      </w:pPr>
    </w:p>
    <w:tbl>
      <w:tblPr>
        <w:tblStyle w:val="ListTable7Colorful"/>
        <w:tblW w:w="10206" w:type="dxa"/>
        <w:tblLook w:val="04A0" w:firstRow="1" w:lastRow="0" w:firstColumn="1" w:lastColumn="0" w:noHBand="0" w:noVBand="1"/>
      </w:tblPr>
      <w:tblGrid>
        <w:gridCol w:w="3183"/>
        <w:gridCol w:w="1053"/>
        <w:gridCol w:w="1205"/>
        <w:gridCol w:w="2214"/>
        <w:gridCol w:w="2551"/>
      </w:tblGrid>
      <w:tr w:rsidR="00CB6836" w14:paraId="57AB0F9F" w14:textId="3405D50F" w:rsidTr="00CB6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3" w:type="dxa"/>
          </w:tcPr>
          <w:p w14:paraId="3FA3317D" w14:textId="77777777" w:rsidR="00CB6836" w:rsidRDefault="00CB6836" w:rsidP="00454964">
            <w:pPr>
              <w:rPr>
                <w:rFonts w:eastAsiaTheme="minorEastAsia"/>
              </w:rPr>
            </w:pPr>
          </w:p>
        </w:tc>
        <w:tc>
          <w:tcPr>
            <w:tcW w:w="1053" w:type="dxa"/>
          </w:tcPr>
          <w:p w14:paraId="72AE5FA0" w14:textId="77777777" w:rsidR="00CB6836" w:rsidRDefault="00CB6836" w:rsidP="0045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205" w:type="dxa"/>
          </w:tcPr>
          <w:p w14:paraId="26976773" w14:textId="77777777" w:rsidR="00CB6836" w:rsidRDefault="00CB6836" w:rsidP="0045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4765" w:type="dxa"/>
            <w:gridSpan w:val="2"/>
          </w:tcPr>
          <w:p w14:paraId="5ECB72F2" w14:textId="0A9F347E" w:rsidR="00CB6836" w:rsidRDefault="00CB6836" w:rsidP="0045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pvcm</w:t>
            </w:r>
            <w:proofErr w:type="spellEnd"/>
            <w:r>
              <w:rPr>
                <w:rFonts w:eastAsiaTheme="minorEastAsia"/>
              </w:rPr>
              <w:t xml:space="preserve"> from </w:t>
            </w:r>
            <w:proofErr w:type="spellStart"/>
            <w:r>
              <w:rPr>
                <w:rFonts w:eastAsiaTheme="minorEastAsia"/>
              </w:rPr>
              <w:t>plm</w:t>
            </w:r>
            <w:proofErr w:type="spellEnd"/>
            <w:r>
              <w:rPr>
                <w:rFonts w:eastAsiaTheme="minorEastAsia"/>
              </w:rPr>
              <w:t xml:space="preserve"> </w:t>
            </w:r>
            <w:commentRangeStart w:id="4"/>
            <w:r>
              <w:rPr>
                <w:rFonts w:eastAsiaTheme="minorEastAsia"/>
              </w:rPr>
              <w:t>package</w:t>
            </w:r>
            <w:commentRangeEnd w:id="4"/>
            <w:r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commentReference w:id="4"/>
            </w:r>
            <w:r>
              <w:rPr>
                <w:rFonts w:eastAsiaTheme="minorEastAsia"/>
              </w:rPr>
              <w:t xml:space="preserve"> (no AR or MA)</w:t>
            </w:r>
          </w:p>
        </w:tc>
      </w:tr>
      <w:tr w:rsidR="00CB6836" w14:paraId="3162E50B" w14:textId="3E05873B" w:rsidTr="00CB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3E54420" w14:textId="344CE93C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weights: Fixed effects</w:t>
            </w:r>
          </w:p>
        </w:tc>
        <w:tc>
          <w:tcPr>
            <w:tcW w:w="1053" w:type="dxa"/>
          </w:tcPr>
          <w:p w14:paraId="2D7336C6" w14:textId="4D72E46F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AR(1)</w:t>
            </w:r>
          </w:p>
        </w:tc>
        <w:tc>
          <w:tcPr>
            <w:tcW w:w="1205" w:type="dxa"/>
          </w:tcPr>
          <w:p w14:paraId="380917C8" w14:textId="345D91FE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MA(3)</w:t>
            </w:r>
          </w:p>
        </w:tc>
        <w:tc>
          <w:tcPr>
            <w:tcW w:w="2214" w:type="dxa"/>
          </w:tcPr>
          <w:p w14:paraId="46AD018E" w14:textId="7F6C1D3A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proofErr w:type="spellStart"/>
            <w:r w:rsidRPr="005C5F8E">
              <w:rPr>
                <w:rFonts w:eastAsiaTheme="minorEastAsia"/>
                <w:b/>
              </w:rPr>
              <w:t>Swamy</w:t>
            </w:r>
            <w:proofErr w:type="spellEnd"/>
            <w:r w:rsidRPr="005C5F8E">
              <w:rPr>
                <w:rFonts w:eastAsiaTheme="minorEastAsia"/>
                <w:b/>
              </w:rPr>
              <w:t xml:space="preserve"> 1970</w:t>
            </w:r>
          </w:p>
        </w:tc>
        <w:tc>
          <w:tcPr>
            <w:tcW w:w="2551" w:type="dxa"/>
          </w:tcPr>
          <w:p w14:paraId="7521A9B0" w14:textId="4CD4A59B" w:rsidR="00CB6836" w:rsidRPr="005C5F8E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County individual</w:t>
            </w:r>
            <w:r w:rsidR="00571FA4">
              <w:rPr>
                <w:rFonts w:eastAsiaTheme="minorEastAsia"/>
                <w:b/>
              </w:rPr>
              <w:t>,</w:t>
            </w:r>
            <w:r w:rsidRPr="005C5F8E">
              <w:rPr>
                <w:rFonts w:eastAsiaTheme="minorEastAsia"/>
                <w:b/>
              </w:rPr>
              <w:t xml:space="preserve"> mean</w:t>
            </w:r>
          </w:p>
        </w:tc>
      </w:tr>
      <w:tr w:rsidR="00CB6836" w14:paraId="4A6DD3DF" w14:textId="2777BB2D" w:rsidTr="00CB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9F9B602" w14:textId="77777777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Intercept</w:t>
            </w:r>
          </w:p>
        </w:tc>
        <w:tc>
          <w:tcPr>
            <w:tcW w:w="1053" w:type="dxa"/>
          </w:tcPr>
          <w:p w14:paraId="3BC82A7E" w14:textId="5E45C234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1.685***</w:t>
            </w:r>
          </w:p>
        </w:tc>
        <w:tc>
          <w:tcPr>
            <w:tcW w:w="1205" w:type="dxa"/>
          </w:tcPr>
          <w:p w14:paraId="0912ED5B" w14:textId="0B99E804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1.692***</w:t>
            </w:r>
          </w:p>
        </w:tc>
        <w:tc>
          <w:tcPr>
            <w:tcW w:w="2214" w:type="dxa"/>
          </w:tcPr>
          <w:p w14:paraId="7F889B6B" w14:textId="53E5E4B7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1.610***</w:t>
            </w:r>
          </w:p>
        </w:tc>
        <w:tc>
          <w:tcPr>
            <w:tcW w:w="2551" w:type="dxa"/>
          </w:tcPr>
          <w:p w14:paraId="3754791A" w14:textId="4516488D" w:rsidR="00CB6836" w:rsidRDefault="00CB6836" w:rsidP="00571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1.636</w:t>
            </w:r>
          </w:p>
        </w:tc>
      </w:tr>
      <w:tr w:rsidR="00CB6836" w14:paraId="2485ADC1" w14:textId="3EB6A66C" w:rsidTr="00CB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7265DBAA" w14:textId="77777777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Precipitation (Z – score)</w:t>
            </w:r>
          </w:p>
        </w:tc>
        <w:tc>
          <w:tcPr>
            <w:tcW w:w="1053" w:type="dxa"/>
          </w:tcPr>
          <w:p w14:paraId="48A8F7CD" w14:textId="15B77B76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0.155***</w:t>
            </w:r>
          </w:p>
        </w:tc>
        <w:tc>
          <w:tcPr>
            <w:tcW w:w="1205" w:type="dxa"/>
          </w:tcPr>
          <w:p w14:paraId="153754CF" w14:textId="55DC9C23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0.162***</w:t>
            </w:r>
          </w:p>
        </w:tc>
        <w:tc>
          <w:tcPr>
            <w:tcW w:w="2214" w:type="dxa"/>
          </w:tcPr>
          <w:p w14:paraId="669417C9" w14:textId="3F635737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0.196***</w:t>
            </w:r>
          </w:p>
        </w:tc>
        <w:tc>
          <w:tcPr>
            <w:tcW w:w="2551" w:type="dxa"/>
          </w:tcPr>
          <w:p w14:paraId="001B5E1F" w14:textId="3C60A738" w:rsidR="00CB6836" w:rsidRDefault="00CB6836" w:rsidP="00571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0.200</w:t>
            </w:r>
          </w:p>
        </w:tc>
      </w:tr>
      <w:tr w:rsidR="00CB6836" w14:paraId="7274C147" w14:textId="34F6796B" w:rsidTr="00CB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37679271" w14:textId="77777777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Temperature (Z – score)</w:t>
            </w:r>
          </w:p>
        </w:tc>
        <w:tc>
          <w:tcPr>
            <w:tcW w:w="1053" w:type="dxa"/>
          </w:tcPr>
          <w:p w14:paraId="1B69BDEA" w14:textId="4362628A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-0.137**</w:t>
            </w:r>
          </w:p>
        </w:tc>
        <w:tc>
          <w:tcPr>
            <w:tcW w:w="1205" w:type="dxa"/>
          </w:tcPr>
          <w:p w14:paraId="42A76AB6" w14:textId="436E5C91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-0.141**</w:t>
            </w:r>
          </w:p>
        </w:tc>
        <w:tc>
          <w:tcPr>
            <w:tcW w:w="2214" w:type="dxa"/>
          </w:tcPr>
          <w:p w14:paraId="63B286E4" w14:textId="6FBA0E3D" w:rsidR="00CB6836" w:rsidRDefault="00CB6836" w:rsidP="00CB6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-0.089     </w:t>
            </w:r>
            <w:r w:rsidRPr="005D7107">
              <w:rPr>
                <w:rFonts w:eastAsiaTheme="minorEastAsia"/>
                <w:sz w:val="16"/>
                <w:szCs w:val="16"/>
              </w:rPr>
              <w:t>(p-</w:t>
            </w:r>
            <w:proofErr w:type="spellStart"/>
            <w:r w:rsidRPr="005D7107">
              <w:rPr>
                <w:rFonts w:eastAsiaTheme="minorEastAsia"/>
                <w:sz w:val="16"/>
                <w:szCs w:val="16"/>
              </w:rPr>
              <w:t>val</w:t>
            </w:r>
            <w:proofErr w:type="spellEnd"/>
            <w:r w:rsidRPr="005D7107">
              <w:rPr>
                <w:rFonts w:eastAsiaTheme="minorEastAsia"/>
                <w:sz w:val="16"/>
                <w:szCs w:val="16"/>
              </w:rPr>
              <w:t>= 0.141)</w:t>
            </w:r>
          </w:p>
        </w:tc>
        <w:tc>
          <w:tcPr>
            <w:tcW w:w="2551" w:type="dxa"/>
          </w:tcPr>
          <w:p w14:paraId="6E9CD383" w14:textId="1577A676" w:rsidR="00CB6836" w:rsidRDefault="00CB6836" w:rsidP="00571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-0.106</w:t>
            </w:r>
          </w:p>
        </w:tc>
      </w:tr>
      <w:tr w:rsidR="00CB6836" w14:paraId="07290B91" w14:textId="116B486C" w:rsidTr="00CB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EA93342" w14:textId="43A78CD4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AIC</w:t>
            </w:r>
          </w:p>
        </w:tc>
        <w:tc>
          <w:tcPr>
            <w:tcW w:w="1053" w:type="dxa"/>
          </w:tcPr>
          <w:p w14:paraId="6C2052E6" w14:textId="295FE370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74FCE">
              <w:rPr>
                <w:rFonts w:eastAsiaTheme="minorEastAsia"/>
              </w:rPr>
              <w:t>1130.211</w:t>
            </w:r>
          </w:p>
        </w:tc>
        <w:tc>
          <w:tcPr>
            <w:tcW w:w="1205" w:type="dxa"/>
          </w:tcPr>
          <w:p w14:paraId="2F193F5C" w14:textId="6073D67A" w:rsidR="00CB6836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DA2BF2">
              <w:t>1122.896</w:t>
            </w:r>
          </w:p>
        </w:tc>
        <w:tc>
          <w:tcPr>
            <w:tcW w:w="2214" w:type="dxa"/>
          </w:tcPr>
          <w:p w14:paraId="09473E1C" w14:textId="6E3E121E" w:rsidR="00CB6836" w:rsidRPr="00DA2BF2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BC60637" w14:textId="77777777" w:rsidR="00CB6836" w:rsidRPr="00DA2BF2" w:rsidRDefault="00CB6836" w:rsidP="0045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836" w14:paraId="5E51E50A" w14:textId="56E9418C" w:rsidTr="00CB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1BAE41AD" w14:textId="0EF0605C" w:rsidR="00CB6836" w:rsidRDefault="00CB6836" w:rsidP="004549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BIC</w:t>
            </w:r>
          </w:p>
        </w:tc>
        <w:tc>
          <w:tcPr>
            <w:tcW w:w="1053" w:type="dxa"/>
          </w:tcPr>
          <w:p w14:paraId="071A48B7" w14:textId="6B6C3E3D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74FCE">
              <w:rPr>
                <w:rFonts w:eastAsiaTheme="minorEastAsia"/>
              </w:rPr>
              <w:t>1180.522</w:t>
            </w:r>
          </w:p>
        </w:tc>
        <w:tc>
          <w:tcPr>
            <w:tcW w:w="1205" w:type="dxa"/>
          </w:tcPr>
          <w:p w14:paraId="1664572B" w14:textId="63A279A0" w:rsidR="00CB6836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DA2BF2">
              <w:t>1182.354</w:t>
            </w:r>
          </w:p>
        </w:tc>
        <w:tc>
          <w:tcPr>
            <w:tcW w:w="2214" w:type="dxa"/>
          </w:tcPr>
          <w:p w14:paraId="1489C1AA" w14:textId="77777777" w:rsidR="00CB6836" w:rsidRPr="00DA2BF2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D848255" w14:textId="77777777" w:rsidR="00CB6836" w:rsidRPr="00DA2BF2" w:rsidRDefault="00CB6836" w:rsidP="004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3AF9C7" w14:textId="35B97DEB" w:rsidR="001A75AE" w:rsidRDefault="001A75AE" w:rsidP="001A75AE">
      <w:pPr>
        <w:ind w:left="360"/>
      </w:pPr>
    </w:p>
    <w:p w14:paraId="28206229" w14:textId="6638E5EB" w:rsidR="00D123B6" w:rsidRDefault="00D123B6" w:rsidP="001A75AE">
      <w:pPr>
        <w:ind w:left="360"/>
      </w:pPr>
      <w:r>
        <w:t>ANOVA: Precipitation explains much more than temperature (F tests: 44.4 and 7.8)</w:t>
      </w:r>
    </w:p>
    <w:p w14:paraId="44EE0526" w14:textId="6D1D8337" w:rsidR="00FC058F" w:rsidRPr="00FC058F" w:rsidRDefault="00FC058F" w:rsidP="00FC058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FC058F">
        <w:rPr>
          <w:b/>
          <w:sz w:val="28"/>
          <w:szCs w:val="28"/>
        </w:rPr>
        <w:t>eights</w:t>
      </w:r>
      <w:r>
        <w:rPr>
          <w:b/>
          <w:sz w:val="28"/>
          <w:szCs w:val="28"/>
        </w:rPr>
        <w:t xml:space="preserve"> = Area of cropland</w:t>
      </w:r>
    </w:p>
    <w:p w14:paraId="09C74CEB" w14:textId="7CAE2F6E" w:rsidR="00EE748F" w:rsidRDefault="00FC1929" w:rsidP="00EE748F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="00B8563B">
        <w:t>cv_Prec</w:t>
      </w:r>
      <w:proofErr w:type="spellEnd"/>
      <w:r w:rsidRPr="003E0B3E">
        <w:t>,</w:t>
      </w:r>
      <w:r w:rsidR="00B8563B">
        <w:t xml:space="preserve"> </w:t>
      </w:r>
      <w:r w:rsidRPr="003E0B3E">
        <w:t>random= ~</w:t>
      </w:r>
      <w:proofErr w:type="spellStart"/>
      <w:r w:rsidRPr="003E0B3E">
        <w:t>PrecZscore+TempZscore|ID</w:t>
      </w:r>
      <w:proofErr w:type="spellEnd"/>
      <w:r w:rsidRPr="003E0B3E">
        <w:t xml:space="preserve"> , </w:t>
      </w:r>
      <w:r w:rsidR="00B8563B">
        <w:t xml:space="preserve">weights=~Area, </w:t>
      </w:r>
      <w:r w:rsidRPr="003E0B3E">
        <w:t>correlation=</w:t>
      </w:r>
      <w:r w:rsidR="00B8563B" w:rsidRPr="00B8563B">
        <w:t xml:space="preserve"> </w:t>
      </w:r>
      <w:proofErr w:type="spellStart"/>
      <w:r w:rsidR="00B8563B" w:rsidRPr="00B8563B">
        <w:t>corARMA</w:t>
      </w:r>
      <w:proofErr w:type="spellEnd"/>
      <w:r w:rsidR="00B8563B" w:rsidRPr="00B8563B">
        <w:t xml:space="preserve">(form = ~ </w:t>
      </w:r>
      <w:proofErr w:type="spellStart"/>
      <w:r w:rsidR="00B8563B" w:rsidRPr="00B8563B">
        <w:t>as.numeric</w:t>
      </w:r>
      <w:proofErr w:type="spellEnd"/>
      <w:r w:rsidR="00B8563B" w:rsidRPr="00B8563B">
        <w:t xml:space="preserve">(Year)|ID, p=2,q=2)) </w:t>
      </w:r>
    </w:p>
    <w:p w14:paraId="0C068C09" w14:textId="68C28724" w:rsidR="00B8563B" w:rsidRDefault="00B8563B" w:rsidP="00EE748F">
      <w:r>
        <w:t>The best specification of the error structure based on LR tests of serial correlation, and LR tests of random effect</w:t>
      </w:r>
      <w:r>
        <w:t>s</w:t>
      </w:r>
      <w:r>
        <w:t>:</w:t>
      </w:r>
    </w:p>
    <w:p w14:paraId="07FC03BF" w14:textId="23F0176C" w:rsidR="00DD41C7" w:rsidRPr="00B8563B" w:rsidRDefault="00B8563B" w:rsidP="00B8563B">
      <w:pPr>
        <w:rPr>
          <w:sz w:val="28"/>
          <w:szCs w:val="28"/>
          <w:u w:val="single"/>
        </w:rPr>
      </w:pPr>
      <w:proofErr w:type="gramStart"/>
      <w:r w:rsidRPr="00B8563B">
        <w:rPr>
          <w:sz w:val="28"/>
          <w:szCs w:val="28"/>
          <w:u w:val="single"/>
        </w:rPr>
        <w:t>ARMA(</w:t>
      </w:r>
      <w:proofErr w:type="gramEnd"/>
      <w:r w:rsidRPr="00B8563B">
        <w:rPr>
          <w:sz w:val="28"/>
          <w:szCs w:val="28"/>
          <w:u w:val="single"/>
        </w:rPr>
        <w:t>2,2) errors:</w:t>
      </w:r>
    </w:p>
    <w:p w14:paraId="26D194C9" w14:textId="17F243C2" w:rsidR="00CB6836" w:rsidRDefault="00CB6836" w:rsidP="00CB683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=1.036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+0.187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+0.142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vcP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vc_Prec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vcP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  <m:r>
              <m:rPr>
                <m:sty m:val="p"/>
              </m:rPr>
              <w:rPr>
                <w:rStyle w:val="CommentReference"/>
              </w:rPr>
              <w:commentReference w:id="5"/>
            </m:r>
          </m:sub>
        </m:sSub>
      </m:oMath>
      <w:r>
        <w:rPr>
          <w:rFonts w:eastAsiaTheme="minorEastAsia"/>
        </w:rPr>
        <w:t xml:space="preserve">  </w:t>
      </w:r>
    </w:p>
    <w:p w14:paraId="5145B032" w14:textId="6D2CC46A" w:rsidR="00CB6836" w:rsidRDefault="00CB6836" w:rsidP="00CB6836">
      <w:pPr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0.663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+0.332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-0.367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-0.533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tab/>
        </m:r>
      </m:oMath>
    </w:p>
    <w:p w14:paraId="4CBF55FD" w14:textId="77777777" w:rsidR="00B8563B" w:rsidRDefault="00B8563B" w:rsidP="00CE6ED2"/>
    <w:sectPr w:rsidR="00B8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ka Nováčková" w:date="2018-06-05T11:41:00Z" w:initials="MN">
    <w:p w14:paraId="38A27696" w14:textId="77777777" w:rsidR="00FC1929" w:rsidRDefault="00FC1929">
      <w:pPr>
        <w:pStyle w:val="CommentText"/>
      </w:pPr>
      <w:r>
        <w:rPr>
          <w:rStyle w:val="CommentReference"/>
        </w:rPr>
        <w:annotationRef/>
      </w:r>
      <w:r>
        <w:t>Kyle1s/Kyle1sw</w:t>
      </w:r>
    </w:p>
  </w:comment>
  <w:comment w:id="2" w:author="Monika Nováčková [3]" w:date="2018-06-05T16:04:00Z" w:initials="MN">
    <w:p w14:paraId="790C8CFE" w14:textId="155D9186" w:rsidR="00FC1929" w:rsidRDefault="00FC1929">
      <w:pPr>
        <w:pStyle w:val="CommentText"/>
      </w:pPr>
      <w:r>
        <w:rPr>
          <w:rStyle w:val="CommentReference"/>
        </w:rPr>
        <w:annotationRef/>
      </w:r>
      <w:r>
        <w:t>Kyle12 (Here I just don’t write some details like control parameter and so</w:t>
      </w:r>
      <w:proofErr w:type="gramStart"/>
      <w:r>
        <w:t>..)</w:t>
      </w:r>
      <w:proofErr w:type="gramEnd"/>
    </w:p>
  </w:comment>
  <w:comment w:id="3" w:author="Monika Nováčková [3]" w:date="2018-06-05T16:04:00Z" w:initials="MN">
    <w:p w14:paraId="2C632448" w14:textId="735FD274" w:rsidR="00FC1929" w:rsidRDefault="00FC1929">
      <w:pPr>
        <w:pStyle w:val="CommentText"/>
      </w:pPr>
      <w:r>
        <w:rPr>
          <w:rStyle w:val="CommentReference"/>
        </w:rPr>
        <w:annotationRef/>
      </w:r>
      <w:r>
        <w:t>Kyle213</w:t>
      </w:r>
    </w:p>
  </w:comment>
  <w:comment w:id="4" w:author="Monika Nováčková [3]" w:date="2018-06-05T16:58:00Z" w:initials="MN">
    <w:p w14:paraId="22A6F198" w14:textId="77777777" w:rsidR="00CB6836" w:rsidRDefault="00CB6836" w:rsidP="00CB6836">
      <w:pPr>
        <w:pStyle w:val="CommentText"/>
      </w:pPr>
      <w:r>
        <w:rPr>
          <w:rStyle w:val="CommentReference"/>
        </w:rPr>
        <w:annotationRef/>
      </w:r>
      <w:r>
        <w:t xml:space="preserve">Kimmy30, </w:t>
      </w:r>
      <w:proofErr w:type="spellStart"/>
      <w:r>
        <w:t>jen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zkousim</w:t>
      </w:r>
      <w:proofErr w:type="spellEnd"/>
      <w:r>
        <w:t xml:space="preserve"> dole v </w:t>
      </w:r>
      <w:proofErr w:type="spellStart"/>
      <w:r>
        <w:t>souboru</w:t>
      </w:r>
      <w:proofErr w:type="spellEnd"/>
      <w:r>
        <w:t xml:space="preserve"> AR </w:t>
      </w:r>
      <w:proofErr w:type="spellStart"/>
      <w:r>
        <w:t>testCOrStructure</w:t>
      </w:r>
      <w:proofErr w:type="spellEnd"/>
    </w:p>
  </w:comment>
  <w:comment w:id="5" w:author="Monika Nováčková [3]" w:date="2018-06-05T17:24:00Z" w:initials="MN">
    <w:p w14:paraId="277072B5" w14:textId="1F638772" w:rsidR="005C5F8E" w:rsidRDefault="005C5F8E">
      <w:pPr>
        <w:pStyle w:val="CommentText"/>
      </w:pPr>
      <w:r>
        <w:rPr>
          <w:rStyle w:val="CommentReference"/>
        </w:rPr>
        <w:annotationRef/>
      </w:r>
      <w:r>
        <w:t>KyW22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27696" w15:done="0"/>
  <w15:commentEx w15:paraId="790C8CFE" w15:done="0"/>
  <w15:commentEx w15:paraId="2C632448" w15:done="0"/>
  <w15:commentEx w15:paraId="22A6F198" w15:done="0"/>
  <w15:commentEx w15:paraId="277072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552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558B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B63F6"/>
    <w:multiLevelType w:val="hybridMultilevel"/>
    <w:tmpl w:val="D71E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37806"/>
    <w:multiLevelType w:val="hybridMultilevel"/>
    <w:tmpl w:val="CA64FDB8"/>
    <w:lvl w:ilvl="0" w:tplc="1C309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74381"/>
    <w:multiLevelType w:val="hybridMultilevel"/>
    <w:tmpl w:val="D71E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ka Nováčková">
    <w15:presenceInfo w15:providerId="AD" w15:userId="S-1-5-21-2503082639-3578878356-3745479065-240823"/>
  </w15:person>
  <w15:person w15:author="Monika Nováčková [3]">
    <w15:presenceInfo w15:providerId="AD" w15:userId="S-1-5-21-2503082639-3578878356-3745479065-24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D2"/>
    <w:rsid w:val="00082DE1"/>
    <w:rsid w:val="001A75AE"/>
    <w:rsid w:val="002D0496"/>
    <w:rsid w:val="002D4C9C"/>
    <w:rsid w:val="0030194C"/>
    <w:rsid w:val="00312115"/>
    <w:rsid w:val="00356C06"/>
    <w:rsid w:val="003E0B3E"/>
    <w:rsid w:val="00401672"/>
    <w:rsid w:val="00454964"/>
    <w:rsid w:val="00465981"/>
    <w:rsid w:val="00542BAB"/>
    <w:rsid w:val="005432E1"/>
    <w:rsid w:val="005547CE"/>
    <w:rsid w:val="00571FA4"/>
    <w:rsid w:val="005A5023"/>
    <w:rsid w:val="005B4E8C"/>
    <w:rsid w:val="005C5F8E"/>
    <w:rsid w:val="005D7107"/>
    <w:rsid w:val="00626CE0"/>
    <w:rsid w:val="00644E9A"/>
    <w:rsid w:val="00691826"/>
    <w:rsid w:val="006B51DC"/>
    <w:rsid w:val="00713829"/>
    <w:rsid w:val="007901F3"/>
    <w:rsid w:val="00944AA5"/>
    <w:rsid w:val="00A74FCE"/>
    <w:rsid w:val="00B079BB"/>
    <w:rsid w:val="00B8563B"/>
    <w:rsid w:val="00BA5DAB"/>
    <w:rsid w:val="00BB5E64"/>
    <w:rsid w:val="00C56C50"/>
    <w:rsid w:val="00C6103B"/>
    <w:rsid w:val="00CA102B"/>
    <w:rsid w:val="00CB6836"/>
    <w:rsid w:val="00CE6ED2"/>
    <w:rsid w:val="00D123B6"/>
    <w:rsid w:val="00DA2BF2"/>
    <w:rsid w:val="00DC4168"/>
    <w:rsid w:val="00DD41C7"/>
    <w:rsid w:val="00E76CF4"/>
    <w:rsid w:val="00E85867"/>
    <w:rsid w:val="00E96A01"/>
    <w:rsid w:val="00EE748F"/>
    <w:rsid w:val="00F05D59"/>
    <w:rsid w:val="00FA47F8"/>
    <w:rsid w:val="00FC058F"/>
    <w:rsid w:val="00FC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CCF"/>
  <w15:chartTrackingRefBased/>
  <w15:docId w15:val="{E5E312E0-A393-4C5D-A794-7918DD04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1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5DA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01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626CE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626CE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B0677BB5</Template>
  <TotalTime>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Nováčková</dc:creator>
  <cp:keywords/>
  <dc:description/>
  <cp:lastModifiedBy>Monika Nováčková</cp:lastModifiedBy>
  <cp:revision>3</cp:revision>
  <dcterms:created xsi:type="dcterms:W3CDTF">2018-06-05T18:40:00Z</dcterms:created>
  <dcterms:modified xsi:type="dcterms:W3CDTF">2018-06-05T18:41:00Z</dcterms:modified>
</cp:coreProperties>
</file>