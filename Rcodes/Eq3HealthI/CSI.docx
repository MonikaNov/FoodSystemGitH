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2B" w:rsidRDefault="00240BE6">
      <w:r>
        <w:t>Coping strategy mechanisms:</w:t>
      </w:r>
    </w:p>
    <w:p w:rsidR="00240BE6" w:rsidRDefault="00240BE6" w:rsidP="00240BE6">
      <w:pPr>
        <w:pStyle w:val="ListParagraph"/>
        <w:numPr>
          <w:ilvl w:val="0"/>
          <w:numId w:val="1"/>
        </w:numPr>
      </w:pPr>
      <w:r>
        <w:t>Less preferred and less expensive food</w:t>
      </w:r>
    </w:p>
    <w:p w:rsidR="00240BE6" w:rsidRDefault="00240BE6" w:rsidP="00240BE6">
      <w:pPr>
        <w:pStyle w:val="ListParagraph"/>
        <w:numPr>
          <w:ilvl w:val="0"/>
          <w:numId w:val="1"/>
        </w:numPr>
      </w:pPr>
      <w:r>
        <w:t>Reduction of the number of meals</w:t>
      </w:r>
    </w:p>
    <w:p w:rsidR="00240BE6" w:rsidRDefault="00240BE6" w:rsidP="00240BE6">
      <w:pPr>
        <w:pStyle w:val="ListParagraph"/>
        <w:numPr>
          <w:ilvl w:val="0"/>
          <w:numId w:val="1"/>
        </w:numPr>
      </w:pPr>
      <w:r>
        <w:t>Reduction in portion or size of meals</w:t>
      </w:r>
      <w:bookmarkStart w:id="0" w:name="_GoBack"/>
      <w:bookmarkEnd w:id="0"/>
    </w:p>
    <w:p w:rsidR="00240BE6" w:rsidRDefault="00240BE6" w:rsidP="00240BE6">
      <w:pPr>
        <w:pStyle w:val="ListParagraph"/>
        <w:numPr>
          <w:ilvl w:val="0"/>
          <w:numId w:val="1"/>
        </w:numPr>
      </w:pPr>
    </w:p>
    <w:sectPr w:rsidR="0024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6DF3"/>
    <w:multiLevelType w:val="hybridMultilevel"/>
    <w:tmpl w:val="E95C283A"/>
    <w:lvl w:ilvl="0" w:tplc="DAC072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E6"/>
    <w:rsid w:val="00082DE1"/>
    <w:rsid w:val="00240BE6"/>
    <w:rsid w:val="00356C06"/>
    <w:rsid w:val="00542BAB"/>
    <w:rsid w:val="00644E9A"/>
    <w:rsid w:val="00B079BB"/>
    <w:rsid w:val="00CA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9214"/>
  <w15:chartTrackingRefBased/>
  <w15:docId w15:val="{72074745-AF6E-4677-9361-4CDA6EB2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1EE1C33B</Template>
  <TotalTime>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Novackova</dc:creator>
  <cp:keywords/>
  <dc:description/>
  <cp:lastModifiedBy>Monika Novackova</cp:lastModifiedBy>
  <cp:revision>1</cp:revision>
  <dcterms:created xsi:type="dcterms:W3CDTF">2018-08-09T15:30:00Z</dcterms:created>
  <dcterms:modified xsi:type="dcterms:W3CDTF">2018-08-09T15:34:00Z</dcterms:modified>
</cp:coreProperties>
</file>