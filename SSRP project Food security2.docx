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BC048" w14:textId="77777777" w:rsidR="00CE05DB" w:rsidRPr="00DD08D7" w:rsidRDefault="001C0283" w:rsidP="00DD08D7">
      <w:pPr>
        <w:jc w:val="center"/>
        <w:rPr>
          <w:b/>
          <w:u w:val="single"/>
          <w:lang w:val="en-GB"/>
        </w:rPr>
      </w:pPr>
      <w:r w:rsidRPr="00DD08D7">
        <w:rPr>
          <w:b/>
          <w:u w:val="single"/>
          <w:lang w:val="en-GB"/>
        </w:rPr>
        <w:t>SSRP project templates</w:t>
      </w:r>
    </w:p>
    <w:p w14:paraId="3AFC5B3B" w14:textId="77777777" w:rsidR="003F0B4F" w:rsidRDefault="003F0B4F" w:rsidP="00EA1002">
      <w:pPr>
        <w:rPr>
          <w:lang w:val="en-GB"/>
        </w:rPr>
      </w:pPr>
    </w:p>
    <w:p w14:paraId="7E44AE70" w14:textId="02B535B6" w:rsidR="00B33C6F" w:rsidRDefault="00B33C6F" w:rsidP="00EA1002">
      <w:pPr>
        <w:rPr>
          <w:lang w:val="en-GB"/>
        </w:rPr>
      </w:pPr>
      <w:r w:rsidRPr="00DD08D7">
        <w:rPr>
          <w:b/>
          <w:lang w:val="en-GB"/>
        </w:rPr>
        <w:t>Title</w:t>
      </w:r>
      <w:r w:rsidR="000B1557" w:rsidRPr="00DD08D7">
        <w:rPr>
          <w:b/>
          <w:lang w:val="en-GB"/>
        </w:rPr>
        <w:t>:</w:t>
      </w:r>
      <w:r w:rsidR="00DD08D7">
        <w:rPr>
          <w:lang w:val="en-GB"/>
        </w:rPr>
        <w:t xml:space="preserve"> </w:t>
      </w:r>
      <w:r w:rsidR="00CC793F">
        <w:rPr>
          <w:lang w:val="en-GB"/>
        </w:rPr>
        <w:t>Towards prediction of food security crisis and effective responses</w:t>
      </w:r>
      <w:r w:rsidR="000B1557">
        <w:rPr>
          <w:lang w:val="en-GB"/>
        </w:rPr>
        <w:t xml:space="preserve"> </w:t>
      </w:r>
    </w:p>
    <w:p w14:paraId="2BE4EDE2" w14:textId="77777777" w:rsidR="003F0B4F" w:rsidRDefault="003F0B4F" w:rsidP="00EA1002">
      <w:pPr>
        <w:rPr>
          <w:lang w:val="en-GB"/>
        </w:rPr>
      </w:pPr>
    </w:p>
    <w:p w14:paraId="0886BFDC" w14:textId="35F6B87C" w:rsidR="007651A0" w:rsidRDefault="007651A0" w:rsidP="00EA1002">
      <w:pPr>
        <w:rPr>
          <w:lang w:val="en-GB"/>
        </w:rPr>
      </w:pPr>
      <w:r w:rsidRPr="00DD08D7">
        <w:rPr>
          <w:b/>
          <w:lang w:val="en-GB"/>
        </w:rPr>
        <w:t>Theme</w:t>
      </w:r>
      <w:r w:rsidR="00DD08D7" w:rsidRPr="00DD08D7">
        <w:rPr>
          <w:b/>
          <w:lang w:val="en-GB"/>
        </w:rPr>
        <w:t>:</w:t>
      </w:r>
      <w:r w:rsidR="00DD08D7">
        <w:rPr>
          <w:lang w:val="en-GB"/>
        </w:rPr>
        <w:t xml:space="preserve"> </w:t>
      </w:r>
      <w:r w:rsidR="00CC793F">
        <w:rPr>
          <w:lang w:val="en-GB"/>
        </w:rPr>
        <w:t>Early warning systems, food security. Estimating effects of drought on food security in Kenya and Ethiopia.</w:t>
      </w:r>
    </w:p>
    <w:p w14:paraId="347B1CB6" w14:textId="77777777" w:rsidR="00CA031B" w:rsidRDefault="00CA031B" w:rsidP="00EA1002">
      <w:pPr>
        <w:rPr>
          <w:lang w:val="en-GB"/>
        </w:rPr>
      </w:pPr>
    </w:p>
    <w:p w14:paraId="72093806" w14:textId="1A4D5B1C" w:rsidR="00CA031B" w:rsidRDefault="00CA031B" w:rsidP="00EA1002">
      <w:pPr>
        <w:rPr>
          <w:lang w:val="en-GB"/>
        </w:rPr>
      </w:pPr>
      <w:r w:rsidRPr="00CA031B">
        <w:rPr>
          <w:b/>
          <w:lang w:val="en-GB"/>
        </w:rPr>
        <w:t>SDG’s:</w:t>
      </w:r>
      <w:r>
        <w:rPr>
          <w:lang w:val="en-GB"/>
        </w:rPr>
        <w:t xml:space="preserve"> </w:t>
      </w:r>
      <w:r w:rsidR="00162D1F">
        <w:rPr>
          <w:lang w:val="en-GB"/>
        </w:rPr>
        <w:t xml:space="preserve">2. Zero hunger, 3. Good wealth and wellbeing, 1. No poverty, </w:t>
      </w:r>
    </w:p>
    <w:p w14:paraId="66B72A13" w14:textId="77777777" w:rsidR="00A86133" w:rsidRDefault="00A86133" w:rsidP="00EA1002">
      <w:pPr>
        <w:rPr>
          <w:lang w:val="en-GB"/>
        </w:rPr>
      </w:pPr>
    </w:p>
    <w:p w14:paraId="53B5D337" w14:textId="77777777" w:rsidR="00CC793F" w:rsidRDefault="00A86133" w:rsidP="00EA1002">
      <w:pPr>
        <w:rPr>
          <w:lang w:val="en-GB"/>
        </w:rPr>
      </w:pPr>
      <w:r>
        <w:rPr>
          <w:b/>
          <w:lang w:val="en-GB"/>
        </w:rPr>
        <w:t>PI and C</w:t>
      </w:r>
      <w:r w:rsidR="00B33C6F" w:rsidRPr="00A86133">
        <w:rPr>
          <w:b/>
          <w:lang w:val="en-GB"/>
        </w:rPr>
        <w:t xml:space="preserve">o </w:t>
      </w:r>
      <w:r w:rsidR="00B815A6" w:rsidRPr="00A86133">
        <w:rPr>
          <w:b/>
          <w:lang w:val="en-GB"/>
        </w:rPr>
        <w:t>PI details</w:t>
      </w:r>
      <w:r w:rsidR="00DD08D7" w:rsidRPr="00A86133">
        <w:rPr>
          <w:b/>
          <w:lang w:val="en-GB"/>
        </w:rPr>
        <w:t>:</w:t>
      </w:r>
      <w:r w:rsidR="00DD08D7">
        <w:rPr>
          <w:lang w:val="en-GB"/>
        </w:rPr>
        <w:t xml:space="preserve"> </w:t>
      </w:r>
    </w:p>
    <w:p w14:paraId="77E8C306" w14:textId="77777777" w:rsidR="00CC793F" w:rsidRDefault="00CC793F" w:rsidP="00EA1002">
      <w:pPr>
        <w:rPr>
          <w:lang w:val="en-GB"/>
        </w:rPr>
      </w:pPr>
    </w:p>
    <w:p w14:paraId="1BD60A53" w14:textId="0174C651" w:rsidR="00B33C6F" w:rsidRDefault="00CC793F" w:rsidP="00EA1002">
      <w:pPr>
        <w:rPr>
          <w:lang w:val="en-GB"/>
        </w:rPr>
      </w:pPr>
      <w:r w:rsidRPr="00CC793F">
        <w:rPr>
          <w:i/>
          <w:lang w:val="en-GB"/>
        </w:rPr>
        <w:t>PI:</w:t>
      </w:r>
      <w:r>
        <w:rPr>
          <w:lang w:val="en-GB"/>
        </w:rPr>
        <w:t xml:space="preserve"> Martin Todd (Global Studies, Geography) </w:t>
      </w:r>
    </w:p>
    <w:p w14:paraId="6188584A" w14:textId="09D899D5" w:rsidR="00CC793F" w:rsidRDefault="00CC793F" w:rsidP="006E71A0">
      <w:pPr>
        <w:rPr>
          <w:lang w:val="en-GB"/>
        </w:rPr>
      </w:pPr>
      <w:r w:rsidRPr="00CC793F">
        <w:rPr>
          <w:i/>
          <w:lang w:val="en-GB"/>
        </w:rPr>
        <w:t>Co –Investigators:</w:t>
      </w:r>
      <w:r>
        <w:rPr>
          <w:lang w:val="en-GB"/>
        </w:rPr>
        <w:t xml:space="preserve"> </w:t>
      </w:r>
      <w:proofErr w:type="spellStart"/>
      <w:r>
        <w:rPr>
          <w:lang w:val="en-GB"/>
        </w:rPr>
        <w:t>Annemie</w:t>
      </w:r>
      <w:proofErr w:type="spellEnd"/>
      <w:r>
        <w:rPr>
          <w:lang w:val="en-GB"/>
        </w:rPr>
        <w:t xml:space="preserve"> </w:t>
      </w:r>
      <w:proofErr w:type="spellStart"/>
      <w:r>
        <w:rPr>
          <w:lang w:val="en-GB"/>
        </w:rPr>
        <w:t>Maertens</w:t>
      </w:r>
      <w:proofErr w:type="spellEnd"/>
      <w:r>
        <w:rPr>
          <w:lang w:val="en-GB"/>
        </w:rPr>
        <w:t xml:space="preserve"> (Economics, </w:t>
      </w:r>
      <w:proofErr w:type="spellStart"/>
      <w:r>
        <w:rPr>
          <w:lang w:val="en-GB"/>
        </w:rPr>
        <w:t>BMEc</w:t>
      </w:r>
      <w:proofErr w:type="spellEnd"/>
      <w:r>
        <w:rPr>
          <w:lang w:val="en-GB"/>
        </w:rPr>
        <w:t xml:space="preserve">), Lars Otto </w:t>
      </w:r>
      <w:proofErr w:type="spellStart"/>
      <w:r>
        <w:rPr>
          <w:lang w:val="en-GB"/>
        </w:rPr>
        <w:t>Naess</w:t>
      </w:r>
      <w:proofErr w:type="spellEnd"/>
      <w:r>
        <w:rPr>
          <w:lang w:val="en-GB"/>
        </w:rPr>
        <w:t xml:space="preserve"> (IDS), </w:t>
      </w:r>
      <w:proofErr w:type="spellStart"/>
      <w:r>
        <w:rPr>
          <w:lang w:val="en-GB"/>
        </w:rPr>
        <w:t>Pedram</w:t>
      </w:r>
      <w:proofErr w:type="spellEnd"/>
      <w:r>
        <w:rPr>
          <w:lang w:val="en-GB"/>
        </w:rPr>
        <w:t xml:space="preserve"> </w:t>
      </w:r>
      <w:proofErr w:type="spellStart"/>
      <w:r>
        <w:rPr>
          <w:lang w:val="en-GB"/>
        </w:rPr>
        <w:t>Rowhani</w:t>
      </w:r>
      <w:proofErr w:type="spellEnd"/>
      <w:r>
        <w:rPr>
          <w:lang w:val="en-GB"/>
        </w:rPr>
        <w:t xml:space="preserve"> (Global Studies, Geography), Dominic </w:t>
      </w:r>
      <w:proofErr w:type="spellStart"/>
      <w:r>
        <w:rPr>
          <w:lang w:val="en-GB"/>
        </w:rPr>
        <w:t>Kniveton</w:t>
      </w:r>
      <w:proofErr w:type="spellEnd"/>
      <w:r>
        <w:rPr>
          <w:lang w:val="en-GB"/>
        </w:rPr>
        <w:t xml:space="preserve"> </w:t>
      </w:r>
      <w:r w:rsidR="006E71A0">
        <w:rPr>
          <w:lang w:val="en-GB"/>
        </w:rPr>
        <w:t>(Global Studies, Geography)</w:t>
      </w:r>
    </w:p>
    <w:p w14:paraId="66FB41CE" w14:textId="77777777" w:rsidR="00CC793F" w:rsidRDefault="00CC793F" w:rsidP="00A86133">
      <w:pPr>
        <w:rPr>
          <w:lang w:val="en-GB"/>
        </w:rPr>
      </w:pPr>
    </w:p>
    <w:p w14:paraId="057B1C92" w14:textId="44A5A9A5" w:rsidR="00A86133" w:rsidRDefault="00A86133" w:rsidP="00A86133">
      <w:pPr>
        <w:rPr>
          <w:lang w:val="en-GB"/>
        </w:rPr>
      </w:pPr>
      <w:r w:rsidRPr="004746B0">
        <w:rPr>
          <w:b/>
          <w:lang w:val="en-GB"/>
        </w:rPr>
        <w:t>Project team</w:t>
      </w:r>
      <w:r w:rsidR="00CA031B">
        <w:rPr>
          <w:lang w:val="en-GB"/>
        </w:rPr>
        <w:t xml:space="preserve">: </w:t>
      </w:r>
      <w:r w:rsidR="00CE05DB">
        <w:rPr>
          <w:lang w:val="en-GB"/>
        </w:rPr>
        <w:t xml:space="preserve">National Drought Monitoring Agency (NDMA) in Kenya, </w:t>
      </w:r>
      <w:r w:rsidR="0053767F">
        <w:rPr>
          <w:lang w:val="en-GB"/>
        </w:rPr>
        <w:t>besides PI and Co-PI Monika Novackova</w:t>
      </w:r>
    </w:p>
    <w:p w14:paraId="5F03ADC8" w14:textId="77777777" w:rsidR="00CA031B" w:rsidRDefault="00CA031B" w:rsidP="00A86133">
      <w:pPr>
        <w:rPr>
          <w:lang w:val="en-GB"/>
        </w:rPr>
      </w:pPr>
    </w:p>
    <w:p w14:paraId="2B2EB9F5" w14:textId="2498F956" w:rsidR="00CA031B" w:rsidRDefault="44981196" w:rsidP="00A86133">
      <w:pPr>
        <w:rPr>
          <w:lang w:val="en-GB"/>
        </w:rPr>
      </w:pPr>
      <w:r w:rsidRPr="44981196">
        <w:rPr>
          <w:b/>
          <w:bCs/>
          <w:lang w:val="en-GB"/>
        </w:rPr>
        <w:t>Where are you working:</w:t>
      </w:r>
      <w:r w:rsidRPr="44981196">
        <w:rPr>
          <w:lang w:val="en-GB"/>
        </w:rPr>
        <w:t xml:space="preserve"> </w:t>
      </w:r>
      <w:r w:rsidR="0053767F">
        <w:rPr>
          <w:lang w:val="en-GB"/>
        </w:rPr>
        <w:t xml:space="preserve">Kenya, </w:t>
      </w:r>
      <w:proofErr w:type="gramStart"/>
      <w:r w:rsidR="0053767F">
        <w:rPr>
          <w:lang w:val="en-GB"/>
        </w:rPr>
        <w:t>Ethiopia</w:t>
      </w:r>
      <w:proofErr w:type="gramEnd"/>
    </w:p>
    <w:p w14:paraId="356ADC84" w14:textId="513B6FA8" w:rsidR="44981196" w:rsidRDefault="44981196" w:rsidP="44981196">
      <w:pPr>
        <w:rPr>
          <w:b/>
          <w:bCs/>
          <w:lang w:val="en-GB"/>
        </w:rPr>
      </w:pPr>
    </w:p>
    <w:p w14:paraId="1768BF29" w14:textId="77777777" w:rsidR="0053767F" w:rsidRPr="0053767F" w:rsidRDefault="44981196" w:rsidP="0053767F">
      <w:pPr>
        <w:rPr>
          <w:lang w:val="en-GB"/>
        </w:rPr>
      </w:pPr>
      <w:r w:rsidRPr="44981196">
        <w:rPr>
          <w:b/>
          <w:bCs/>
          <w:lang w:val="en-GB"/>
        </w:rPr>
        <w:t>Project summary in 140 characters:</w:t>
      </w:r>
      <w:r w:rsidRPr="44981196">
        <w:rPr>
          <w:lang w:val="en-GB"/>
        </w:rPr>
        <w:t xml:space="preserve"> </w:t>
      </w:r>
      <w:r w:rsidR="0053767F" w:rsidRPr="0053767F">
        <w:rPr>
          <w:lang w:val="en-GB"/>
        </w:rPr>
        <w:t>Estimating of effects of droughts on food security and improving of early warning system in Kenya and Ethiopia.</w:t>
      </w:r>
    </w:p>
    <w:p w14:paraId="0C57DD2B" w14:textId="6A173568" w:rsidR="44981196" w:rsidRDefault="44981196" w:rsidP="44981196">
      <w:pPr>
        <w:rPr>
          <w:lang w:val="en-GB"/>
        </w:rPr>
      </w:pPr>
    </w:p>
    <w:p w14:paraId="3AA0BFD9" w14:textId="77777777" w:rsidR="00A86133" w:rsidRDefault="00A86133" w:rsidP="00EA1002">
      <w:pPr>
        <w:rPr>
          <w:lang w:val="en-GB"/>
        </w:rPr>
      </w:pPr>
    </w:p>
    <w:p w14:paraId="23E3692D" w14:textId="77777777" w:rsidR="00E9487D" w:rsidRDefault="00C24FEA" w:rsidP="00E9487D">
      <w:pPr>
        <w:rPr>
          <w:lang w:val="en-GB"/>
        </w:rPr>
      </w:pPr>
      <w:r w:rsidRPr="004746B0">
        <w:rPr>
          <w:b/>
          <w:lang w:val="en-GB"/>
        </w:rPr>
        <w:t>Overview of</w:t>
      </w:r>
      <w:r w:rsidR="007651A0" w:rsidRPr="004746B0">
        <w:rPr>
          <w:b/>
          <w:lang w:val="en-GB"/>
        </w:rPr>
        <w:t xml:space="preserve"> project:</w:t>
      </w:r>
      <w:r w:rsidR="007651A0">
        <w:rPr>
          <w:lang w:val="en-GB"/>
        </w:rPr>
        <w:t xml:space="preserve"> </w:t>
      </w:r>
      <w:r w:rsidR="00E9487D">
        <w:rPr>
          <w:lang w:val="en-GB"/>
        </w:rPr>
        <w:t>Extreme weather events such as droughts and floods have had disastrous consequences on food production and security. The aim of our project is to improve understanding of mechanisms of effects of these high impact events on food security and to improve existing early warning systems in Kenya and Ethiopia. The outputs of our project will contribute to timely identification of the most vulnerable areas, communities and individuals. This will lead to improvement of distribution of humanitarian aid, which is necessary for preventing or alleviating catastrophic consequences of extreme weather events on peoples live, health and well-being.</w:t>
      </w:r>
    </w:p>
    <w:p w14:paraId="6E474436" w14:textId="115C7AE5" w:rsidR="007651A0" w:rsidRPr="007651A0" w:rsidRDefault="007651A0" w:rsidP="00E9487D"/>
    <w:p w14:paraId="3A8F98D6" w14:textId="77777777" w:rsidR="00E9487D" w:rsidRDefault="00E9487D" w:rsidP="007651A0">
      <w:pPr>
        <w:rPr>
          <w:b/>
          <w:lang w:val="en-GB"/>
        </w:rPr>
      </w:pPr>
    </w:p>
    <w:p w14:paraId="0AB1A3CA" w14:textId="77777777" w:rsidR="00E9487D" w:rsidRDefault="00E9487D" w:rsidP="007651A0">
      <w:pPr>
        <w:rPr>
          <w:b/>
          <w:lang w:val="en-GB"/>
        </w:rPr>
      </w:pPr>
    </w:p>
    <w:p w14:paraId="18859E5D" w14:textId="6646AFD9" w:rsidR="002F4DB5" w:rsidRDefault="007651A0" w:rsidP="007651A0">
      <w:pPr>
        <w:rPr>
          <w:lang w:val="en-GB"/>
        </w:rPr>
      </w:pPr>
      <w:r w:rsidRPr="004746B0">
        <w:rPr>
          <w:b/>
          <w:lang w:val="en-GB"/>
        </w:rPr>
        <w:t>Project description:</w:t>
      </w:r>
      <w:r>
        <w:rPr>
          <w:lang w:val="en-GB"/>
        </w:rPr>
        <w:t xml:space="preserve"> </w:t>
      </w:r>
    </w:p>
    <w:p w14:paraId="385D5334" w14:textId="77777777" w:rsidR="00E9487D" w:rsidRDefault="00E9487D" w:rsidP="00F46DAF">
      <w:pPr>
        <w:rPr>
          <w:lang w:val="en-GB"/>
        </w:rPr>
      </w:pPr>
    </w:p>
    <w:p w14:paraId="5CF732CE" w14:textId="77777777" w:rsidR="00AA4D20" w:rsidRDefault="00AA4D20" w:rsidP="007651A0">
      <w:pPr>
        <w:rPr>
          <w:lang w:val="en-GB"/>
        </w:rPr>
      </w:pPr>
      <w:r>
        <w:rPr>
          <w:lang w:val="en-GB"/>
        </w:rPr>
        <w:t xml:space="preserve">We will identify which particular weather events lead to most harmful consequences on food security. </w:t>
      </w:r>
      <w:r w:rsidR="00F46DAF">
        <w:rPr>
          <w:lang w:val="en-GB"/>
        </w:rPr>
        <w:t xml:space="preserve">We will </w:t>
      </w:r>
      <w:r>
        <w:rPr>
          <w:lang w:val="en-GB"/>
        </w:rPr>
        <w:t xml:space="preserve">also </w:t>
      </w:r>
      <w:r w:rsidR="00F46DAF">
        <w:rPr>
          <w:lang w:val="en-GB"/>
        </w:rPr>
        <w:t xml:space="preserve">explore the underlying mechanisms </w:t>
      </w:r>
      <w:r w:rsidR="00C20A94">
        <w:rPr>
          <w:lang w:val="en-GB"/>
        </w:rPr>
        <w:t xml:space="preserve">of effects of droughts on food security </w:t>
      </w:r>
      <w:r w:rsidR="00F46DAF">
        <w:rPr>
          <w:lang w:val="en-GB"/>
        </w:rPr>
        <w:t xml:space="preserve">by means of statistical analysis and econometric models. In particular, we will focus on estimating </w:t>
      </w:r>
      <w:r>
        <w:rPr>
          <w:lang w:val="en-GB"/>
        </w:rPr>
        <w:t xml:space="preserve">of </w:t>
      </w:r>
      <w:r w:rsidR="00F46DAF">
        <w:rPr>
          <w:lang w:val="en-GB"/>
        </w:rPr>
        <w:t>effects of precipita</w:t>
      </w:r>
      <w:r w:rsidR="00C20A94">
        <w:rPr>
          <w:lang w:val="en-GB"/>
        </w:rPr>
        <w:t xml:space="preserve">tion and various </w:t>
      </w:r>
      <w:r w:rsidR="00F46DAF">
        <w:rPr>
          <w:lang w:val="en-GB"/>
        </w:rPr>
        <w:t>droughts indicators on food production</w:t>
      </w:r>
      <w:r w:rsidR="00447216">
        <w:rPr>
          <w:lang w:val="en-GB"/>
        </w:rPr>
        <w:t>, food prices and other</w:t>
      </w:r>
      <w:r w:rsidR="00F46DAF">
        <w:rPr>
          <w:lang w:val="en-GB"/>
        </w:rPr>
        <w:t xml:space="preserve"> aspects of human wellbeing applying panel regression models</w:t>
      </w:r>
      <w:r>
        <w:rPr>
          <w:lang w:val="en-GB"/>
        </w:rPr>
        <w:t>.</w:t>
      </w:r>
      <w:r w:rsidR="00F46DAF">
        <w:rPr>
          <w:lang w:val="en-GB"/>
        </w:rPr>
        <w:t xml:space="preserve"> </w:t>
      </w:r>
    </w:p>
    <w:p w14:paraId="46FF0E7D" w14:textId="77777777" w:rsidR="00AA4D20" w:rsidRDefault="00AA4D20" w:rsidP="007651A0">
      <w:pPr>
        <w:rPr>
          <w:lang w:val="en-GB"/>
        </w:rPr>
      </w:pPr>
    </w:p>
    <w:p w14:paraId="5D735DB8" w14:textId="1264FB08" w:rsidR="000E69A4" w:rsidRDefault="00F46DAF" w:rsidP="007651A0">
      <w:pPr>
        <w:rPr>
          <w:lang w:val="en-GB"/>
        </w:rPr>
      </w:pPr>
      <w:r>
        <w:rPr>
          <w:lang w:val="en-GB"/>
        </w:rPr>
        <w:t xml:space="preserve">As the government of Kenya is relatively decentralised, many important decisions including those about public finances </w:t>
      </w:r>
      <w:proofErr w:type="gramStart"/>
      <w:r>
        <w:rPr>
          <w:lang w:val="en-GB"/>
        </w:rPr>
        <w:t>are made</w:t>
      </w:r>
      <w:proofErr w:type="gramEnd"/>
      <w:r>
        <w:rPr>
          <w:lang w:val="en-GB"/>
        </w:rPr>
        <w:t xml:space="preserve"> at county level. Therefore, our analysis </w:t>
      </w:r>
      <w:proofErr w:type="gramStart"/>
      <w:r>
        <w:rPr>
          <w:lang w:val="en-GB"/>
        </w:rPr>
        <w:t>wil</w:t>
      </w:r>
      <w:r w:rsidR="00AA4D20">
        <w:rPr>
          <w:lang w:val="en-GB"/>
        </w:rPr>
        <w:t>l be conducted</w:t>
      </w:r>
      <w:proofErr w:type="gramEnd"/>
      <w:r w:rsidR="00AA4D20">
        <w:rPr>
          <w:lang w:val="en-GB"/>
        </w:rPr>
        <w:t xml:space="preserve"> at county level. </w:t>
      </w:r>
      <w:r w:rsidR="00C20A94">
        <w:rPr>
          <w:lang w:val="en-GB"/>
        </w:rPr>
        <w:t>There are</w:t>
      </w:r>
      <w:r>
        <w:rPr>
          <w:lang w:val="en-GB"/>
        </w:rPr>
        <w:t xml:space="preserve"> 47 counties</w:t>
      </w:r>
      <w:r w:rsidR="00C20A94">
        <w:rPr>
          <w:lang w:val="en-GB"/>
        </w:rPr>
        <w:t xml:space="preserve"> in Kenya</w:t>
      </w:r>
      <w:r>
        <w:rPr>
          <w:lang w:val="en-GB"/>
        </w:rPr>
        <w:t xml:space="preserve"> including 23 lying in arid and </w:t>
      </w:r>
      <w:r>
        <w:rPr>
          <w:lang w:val="en-GB"/>
        </w:rPr>
        <w:lastRenderedPageBreak/>
        <w:t>semi-arid areas, which are es</w:t>
      </w:r>
      <w:r w:rsidR="004C17F7">
        <w:rPr>
          <w:lang w:val="en-GB"/>
        </w:rPr>
        <w:t xml:space="preserve">pecially prone to droughts. The time focus of our analysis </w:t>
      </w:r>
      <w:r w:rsidR="00C20A94">
        <w:rPr>
          <w:lang w:val="en-GB"/>
        </w:rPr>
        <w:t>is</w:t>
      </w:r>
      <w:r w:rsidR="004C17F7">
        <w:rPr>
          <w:lang w:val="en-GB"/>
        </w:rPr>
        <w:t xml:space="preserve"> between 1970 and present.</w:t>
      </w:r>
    </w:p>
    <w:p w14:paraId="0E897AE4" w14:textId="4B3C2A4F" w:rsidR="004C17F7" w:rsidRDefault="004C17F7" w:rsidP="007651A0">
      <w:pPr>
        <w:rPr>
          <w:lang w:val="en-GB"/>
        </w:rPr>
      </w:pPr>
    </w:p>
    <w:p w14:paraId="6A2C08F0" w14:textId="176BD53A" w:rsidR="000E69A4" w:rsidRDefault="004C17F7" w:rsidP="007651A0">
      <w:pPr>
        <w:rPr>
          <w:lang w:val="en-GB"/>
        </w:rPr>
      </w:pPr>
      <w:r>
        <w:rPr>
          <w:lang w:val="en-GB"/>
        </w:rPr>
        <w:t xml:space="preserve">The source of our weather data is the Climate Research Unit (CRU). </w:t>
      </w:r>
      <w:r w:rsidR="00C20A94">
        <w:rPr>
          <w:lang w:val="en-GB"/>
        </w:rPr>
        <w:t xml:space="preserve">The </w:t>
      </w:r>
      <w:r>
        <w:rPr>
          <w:lang w:val="en-GB"/>
        </w:rPr>
        <w:t>yearly food production dat</w:t>
      </w:r>
      <w:r w:rsidR="00C20A94">
        <w:rPr>
          <w:lang w:val="en-GB"/>
        </w:rPr>
        <w:t>a and monthly food price data come from</w:t>
      </w:r>
      <w:r>
        <w:rPr>
          <w:lang w:val="en-GB"/>
        </w:rPr>
        <w:t xml:space="preserve"> the Famine Early Warning Systems Network (FEWSN). For the main analysis, we wil</w:t>
      </w:r>
      <w:r w:rsidR="00C20A94">
        <w:rPr>
          <w:lang w:val="en-GB"/>
        </w:rPr>
        <w:t xml:space="preserve">l use yearly average of food </w:t>
      </w:r>
      <w:proofErr w:type="gramStart"/>
      <w:r w:rsidR="00C20A94">
        <w:rPr>
          <w:lang w:val="en-GB"/>
        </w:rPr>
        <w:t>price</w:t>
      </w:r>
      <w:r w:rsidR="003663A1">
        <w:rPr>
          <w:lang w:val="en-GB"/>
        </w:rPr>
        <w:t>s</w:t>
      </w:r>
      <w:proofErr w:type="gramEnd"/>
      <w:r w:rsidR="003663A1">
        <w:rPr>
          <w:lang w:val="en-GB"/>
        </w:rPr>
        <w:t xml:space="preserve"> as the yearly frequency is</w:t>
      </w:r>
      <w:r w:rsidR="001955BC">
        <w:rPr>
          <w:lang w:val="en-GB"/>
        </w:rPr>
        <w:t xml:space="preserve"> conformable</w:t>
      </w:r>
      <w:r>
        <w:rPr>
          <w:lang w:val="en-GB"/>
        </w:rPr>
        <w:t xml:space="preserve"> with the </w:t>
      </w:r>
      <w:r w:rsidR="00C20A94">
        <w:rPr>
          <w:lang w:val="en-GB"/>
        </w:rPr>
        <w:t xml:space="preserve">yearly frequency of the </w:t>
      </w:r>
      <w:r>
        <w:rPr>
          <w:lang w:val="en-GB"/>
        </w:rPr>
        <w:t xml:space="preserve">production data. We will apply various methods </w:t>
      </w:r>
      <w:r w:rsidR="00564C84">
        <w:rPr>
          <w:lang w:val="en-GB"/>
        </w:rPr>
        <w:t xml:space="preserve">of </w:t>
      </w:r>
      <w:r>
        <w:rPr>
          <w:lang w:val="en-GB"/>
        </w:rPr>
        <w:t>panel data analysis, including fixed e</w:t>
      </w:r>
      <w:r w:rsidR="00564C84">
        <w:rPr>
          <w:lang w:val="en-GB"/>
        </w:rPr>
        <w:t>ffects and random effects</w:t>
      </w:r>
      <w:r w:rsidR="00C20A94">
        <w:rPr>
          <w:lang w:val="en-GB"/>
        </w:rPr>
        <w:t xml:space="preserve"> controlling for potentially confounding variables</w:t>
      </w:r>
      <w:r w:rsidR="00564C84">
        <w:rPr>
          <w:lang w:val="en-GB"/>
        </w:rPr>
        <w:t xml:space="preserve">. The different specifications and their varieties </w:t>
      </w:r>
      <w:proofErr w:type="gramStart"/>
      <w:r w:rsidR="00564C84">
        <w:rPr>
          <w:lang w:val="en-GB"/>
        </w:rPr>
        <w:t xml:space="preserve">will be assessed and </w:t>
      </w:r>
      <w:r w:rsidR="00447216">
        <w:rPr>
          <w:lang w:val="en-GB"/>
        </w:rPr>
        <w:t>compared</w:t>
      </w:r>
      <w:proofErr w:type="gramEnd"/>
      <w:r w:rsidR="00447216">
        <w:rPr>
          <w:lang w:val="en-GB"/>
        </w:rPr>
        <w:t xml:space="preserve"> and we will use the preferred specification</w:t>
      </w:r>
      <w:r w:rsidR="00564C84">
        <w:rPr>
          <w:lang w:val="en-GB"/>
        </w:rPr>
        <w:t xml:space="preserve"> to </w:t>
      </w:r>
      <w:r w:rsidR="003663A1">
        <w:rPr>
          <w:lang w:val="en-GB"/>
        </w:rPr>
        <w:t>infer</w:t>
      </w:r>
      <w:bookmarkStart w:id="0" w:name="_GoBack"/>
      <w:bookmarkEnd w:id="0"/>
      <w:r w:rsidR="00564C84">
        <w:rPr>
          <w:lang w:val="en-GB"/>
        </w:rPr>
        <w:t xml:space="preserve"> conclusions.</w:t>
      </w:r>
      <w:r w:rsidR="00D36068">
        <w:rPr>
          <w:lang w:val="en-GB"/>
        </w:rPr>
        <w:t xml:space="preserve"> </w:t>
      </w:r>
    </w:p>
    <w:p w14:paraId="01EC6E87" w14:textId="77777777" w:rsidR="006E47C5" w:rsidRDefault="006E47C5" w:rsidP="00EA1002">
      <w:pPr>
        <w:rPr>
          <w:lang w:val="en-GB"/>
        </w:rPr>
      </w:pPr>
    </w:p>
    <w:p w14:paraId="08026B60" w14:textId="6D5A543F" w:rsidR="00162D1F" w:rsidRDefault="003F0B4F" w:rsidP="00EA1002">
      <w:pPr>
        <w:rPr>
          <w:lang w:val="en-GB"/>
        </w:rPr>
      </w:pPr>
      <w:r>
        <w:rPr>
          <w:b/>
          <w:lang w:val="en-GB"/>
        </w:rPr>
        <w:t>Timeline and funding</w:t>
      </w:r>
      <w:r w:rsidR="000B1557" w:rsidRPr="00A86133">
        <w:rPr>
          <w:b/>
          <w:lang w:val="en-GB"/>
        </w:rPr>
        <w:t>:</w:t>
      </w:r>
      <w:r w:rsidR="000B1557">
        <w:rPr>
          <w:lang w:val="en-GB"/>
        </w:rPr>
        <w:t xml:space="preserve"> </w:t>
      </w:r>
      <w:r w:rsidR="00162D1F">
        <w:rPr>
          <w:lang w:val="en-GB"/>
        </w:rPr>
        <w:t>April 2017-September 2018</w:t>
      </w:r>
    </w:p>
    <w:p w14:paraId="6658D575" w14:textId="0114C90D" w:rsidR="003F0B4F" w:rsidRDefault="003F0B4F" w:rsidP="00EA1002">
      <w:pPr>
        <w:rPr>
          <w:lang w:val="en-GB"/>
        </w:rPr>
      </w:pPr>
    </w:p>
    <w:p w14:paraId="0D7DB96B" w14:textId="77777777" w:rsidR="00C62266" w:rsidRDefault="00C62266" w:rsidP="00EA1002">
      <w:pPr>
        <w:rPr>
          <w:lang w:val="en-GB"/>
        </w:rPr>
      </w:pPr>
    </w:p>
    <w:p w14:paraId="1BEB80ED" w14:textId="2D54A2FC" w:rsidR="15CFF8ED" w:rsidRDefault="15CFF8ED" w:rsidP="15CFF8ED">
      <w:pPr>
        <w:rPr>
          <w:lang w:val="en-GB"/>
        </w:rPr>
      </w:pPr>
      <w:r w:rsidRPr="15CFF8ED">
        <w:rPr>
          <w:b/>
          <w:bCs/>
          <w:lang w:val="en-GB"/>
        </w:rPr>
        <w:t>Photos:</w:t>
      </w:r>
      <w:r w:rsidRPr="15CFF8ED">
        <w:rPr>
          <w:lang w:val="en-GB"/>
        </w:rPr>
        <w:t xml:space="preserve"> </w:t>
      </w:r>
      <w:r w:rsidRPr="15CFF8ED">
        <w:rPr>
          <w:rFonts w:ascii="Calibri" w:eastAsia="Calibri" w:hAnsi="Calibri" w:cs="Calibri"/>
          <w:lang w:val="en-GB"/>
        </w:rPr>
        <w:t xml:space="preserve">Please provide photos to illustrate your project.  If you do not have </w:t>
      </w:r>
      <w:proofErr w:type="gramStart"/>
      <w:r w:rsidRPr="15CFF8ED">
        <w:rPr>
          <w:rFonts w:ascii="Calibri" w:eastAsia="Calibri" w:hAnsi="Calibri" w:cs="Calibri"/>
          <w:lang w:val="en-GB"/>
        </w:rPr>
        <w:t>photos</w:t>
      </w:r>
      <w:proofErr w:type="gramEnd"/>
      <w:r w:rsidRPr="15CFF8ED">
        <w:rPr>
          <w:rFonts w:ascii="Calibri" w:eastAsia="Calibri" w:hAnsi="Calibri" w:cs="Calibri"/>
          <w:lang w:val="en-GB"/>
        </w:rPr>
        <w:t xml:space="preserve"> you have taken yourself, then please provide photos from the internet or elsewhere that well illustrate the subjects of your project.</w:t>
      </w:r>
    </w:p>
    <w:p w14:paraId="55481D47" w14:textId="2C388F05" w:rsidR="00EA1002" w:rsidRDefault="44981196" w:rsidP="44981196">
      <w:pPr>
        <w:rPr>
          <w:lang w:val="en-GB"/>
        </w:rPr>
      </w:pPr>
      <w:r w:rsidRPr="44981196">
        <w:rPr>
          <w:lang w:val="en-GB"/>
        </w:rPr>
        <w:t xml:space="preserve">                                                                                                                                                                     </w:t>
      </w:r>
      <w:r w:rsidRPr="44981196">
        <w:rPr>
          <w:b/>
          <w:bCs/>
          <w:lang w:val="en-GB"/>
        </w:rPr>
        <w:t>Products</w:t>
      </w:r>
      <w:r w:rsidRPr="44981196">
        <w:rPr>
          <w:lang w:val="en-GB"/>
        </w:rPr>
        <w:t>: Any articles, papers, news stories or events associate with the project</w:t>
      </w:r>
    </w:p>
    <w:p w14:paraId="4A9819D0" w14:textId="77777777" w:rsidR="003F0B4F" w:rsidRDefault="003F0B4F" w:rsidP="00EA1002">
      <w:pPr>
        <w:rPr>
          <w:lang w:val="en-GB"/>
        </w:rPr>
      </w:pPr>
    </w:p>
    <w:p w14:paraId="4823256A" w14:textId="77777777" w:rsidR="00EA1002" w:rsidRDefault="00EA1002" w:rsidP="00EA1002">
      <w:pPr>
        <w:rPr>
          <w:lang w:val="en-GB"/>
        </w:rPr>
      </w:pPr>
      <w:r w:rsidRPr="00A86133">
        <w:rPr>
          <w:b/>
          <w:lang w:val="en-GB"/>
        </w:rPr>
        <w:t>Presentations</w:t>
      </w:r>
      <w:r w:rsidR="00DD08D7" w:rsidRPr="00A86133">
        <w:rPr>
          <w:b/>
          <w:lang w:val="en-GB"/>
        </w:rPr>
        <w:t>:</w:t>
      </w:r>
      <w:r w:rsidR="00DD08D7">
        <w:rPr>
          <w:lang w:val="en-GB"/>
        </w:rPr>
        <w:t xml:space="preserve"> </w:t>
      </w:r>
      <w:r w:rsidR="00A86133">
        <w:rPr>
          <w:lang w:val="en-GB"/>
        </w:rPr>
        <w:t>Any presentations on the project you would like to share</w:t>
      </w:r>
    </w:p>
    <w:p w14:paraId="075F4015" w14:textId="77777777" w:rsidR="003F0B4F" w:rsidRDefault="003F0B4F" w:rsidP="00EA1002">
      <w:pPr>
        <w:rPr>
          <w:lang w:val="en-GB"/>
        </w:rPr>
      </w:pPr>
    </w:p>
    <w:p w14:paraId="6C2A20AC" w14:textId="77777777" w:rsidR="009017B0" w:rsidRDefault="009017B0" w:rsidP="00EA1002">
      <w:pPr>
        <w:rPr>
          <w:lang w:val="en-GB"/>
        </w:rPr>
      </w:pPr>
      <w:r w:rsidRPr="00A86133">
        <w:rPr>
          <w:b/>
          <w:lang w:val="en-GB"/>
        </w:rPr>
        <w:t>Any useful websites or links</w:t>
      </w:r>
      <w:r w:rsidR="00A86133" w:rsidRPr="00A86133">
        <w:rPr>
          <w:b/>
          <w:lang w:val="en-GB"/>
        </w:rPr>
        <w:t>:</w:t>
      </w:r>
      <w:r w:rsidR="00A86133">
        <w:rPr>
          <w:lang w:val="en-GB"/>
        </w:rPr>
        <w:t xml:space="preserve"> Links to partners or other interesting sites</w:t>
      </w:r>
    </w:p>
    <w:p w14:paraId="2734456C" w14:textId="77777777" w:rsidR="003F0B4F" w:rsidRDefault="003F0B4F" w:rsidP="00EA1002">
      <w:pPr>
        <w:rPr>
          <w:lang w:val="en-GB"/>
        </w:rPr>
      </w:pPr>
    </w:p>
    <w:p w14:paraId="1B57F91C" w14:textId="77777777" w:rsidR="00A86133" w:rsidRDefault="00A86133" w:rsidP="00EA1002">
      <w:pPr>
        <w:rPr>
          <w:lang w:val="en-GB"/>
        </w:rPr>
      </w:pPr>
      <w:r w:rsidRPr="003F0B4F">
        <w:rPr>
          <w:b/>
          <w:lang w:val="en-GB"/>
        </w:rPr>
        <w:t>Podcast:</w:t>
      </w:r>
      <w:r>
        <w:rPr>
          <w:lang w:val="en-GB"/>
        </w:rPr>
        <w:t xml:space="preserve"> </w:t>
      </w:r>
      <w:r w:rsidR="003F0B4F">
        <w:rPr>
          <w:lang w:val="en-GB"/>
        </w:rPr>
        <w:t>Please record podcast with current update of the project</w:t>
      </w:r>
      <w:r w:rsidR="0091689F">
        <w:rPr>
          <w:lang w:val="en-GB"/>
        </w:rPr>
        <w:t xml:space="preserve"> </w:t>
      </w:r>
    </w:p>
    <w:p w14:paraId="18FC557B" w14:textId="77777777" w:rsidR="006A699A" w:rsidRDefault="006A699A" w:rsidP="00EA1002">
      <w:pPr>
        <w:rPr>
          <w:lang w:val="en-GB"/>
        </w:rPr>
      </w:pPr>
    </w:p>
    <w:p w14:paraId="23680CE7" w14:textId="77777777" w:rsidR="001C0283" w:rsidRPr="001C0283" w:rsidRDefault="001C0283">
      <w:pPr>
        <w:rPr>
          <w:lang w:val="en-GB"/>
        </w:rPr>
      </w:pPr>
    </w:p>
    <w:sectPr w:rsidR="001C0283" w:rsidRPr="001C0283" w:rsidSect="00BE30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83"/>
    <w:rsid w:val="000324D0"/>
    <w:rsid w:val="000A32D7"/>
    <w:rsid w:val="000B1557"/>
    <w:rsid w:val="000E69A4"/>
    <w:rsid w:val="001222F5"/>
    <w:rsid w:val="00162D1F"/>
    <w:rsid w:val="001955BC"/>
    <w:rsid w:val="001A5C5B"/>
    <w:rsid w:val="001B0C28"/>
    <w:rsid w:val="001C0283"/>
    <w:rsid w:val="002F4DB5"/>
    <w:rsid w:val="003663A1"/>
    <w:rsid w:val="003F0B4F"/>
    <w:rsid w:val="00447216"/>
    <w:rsid w:val="004746B0"/>
    <w:rsid w:val="004C17F7"/>
    <w:rsid w:val="004C3ACB"/>
    <w:rsid w:val="0053767F"/>
    <w:rsid w:val="00564C84"/>
    <w:rsid w:val="00671A8D"/>
    <w:rsid w:val="006A699A"/>
    <w:rsid w:val="006B731F"/>
    <w:rsid w:val="006E47C5"/>
    <w:rsid w:val="006E71A0"/>
    <w:rsid w:val="00711B41"/>
    <w:rsid w:val="0076429B"/>
    <w:rsid w:val="007651A0"/>
    <w:rsid w:val="00781EB2"/>
    <w:rsid w:val="009017B0"/>
    <w:rsid w:val="0091689F"/>
    <w:rsid w:val="00972AD1"/>
    <w:rsid w:val="00A0065C"/>
    <w:rsid w:val="00A86133"/>
    <w:rsid w:val="00AA4D20"/>
    <w:rsid w:val="00AC0AC1"/>
    <w:rsid w:val="00B33C6F"/>
    <w:rsid w:val="00B815A6"/>
    <w:rsid w:val="00BA7647"/>
    <w:rsid w:val="00BD5E38"/>
    <w:rsid w:val="00BE30A4"/>
    <w:rsid w:val="00C20A94"/>
    <w:rsid w:val="00C24FEA"/>
    <w:rsid w:val="00C62266"/>
    <w:rsid w:val="00CA031B"/>
    <w:rsid w:val="00CC793F"/>
    <w:rsid w:val="00CE05DB"/>
    <w:rsid w:val="00D36068"/>
    <w:rsid w:val="00DD08D7"/>
    <w:rsid w:val="00DD4FF5"/>
    <w:rsid w:val="00E9487D"/>
    <w:rsid w:val="00EA1002"/>
    <w:rsid w:val="00F46DAF"/>
    <w:rsid w:val="15CFF8ED"/>
    <w:rsid w:val="4498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A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63873">
      <w:bodyDiv w:val="1"/>
      <w:marLeft w:val="0"/>
      <w:marRight w:val="0"/>
      <w:marTop w:val="0"/>
      <w:marBottom w:val="0"/>
      <w:divBdr>
        <w:top w:val="none" w:sz="0" w:space="0" w:color="auto"/>
        <w:left w:val="none" w:sz="0" w:space="0" w:color="auto"/>
        <w:bottom w:val="none" w:sz="0" w:space="0" w:color="auto"/>
        <w:right w:val="none" w:sz="0" w:space="0" w:color="auto"/>
      </w:divBdr>
    </w:div>
    <w:div w:id="1362048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A0F6581F</Template>
  <TotalTime>33</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Monika Novackova</cp:lastModifiedBy>
  <cp:revision>8</cp:revision>
  <dcterms:created xsi:type="dcterms:W3CDTF">2018-01-31T18:38:00Z</dcterms:created>
  <dcterms:modified xsi:type="dcterms:W3CDTF">2018-01-31T19:11:00Z</dcterms:modified>
</cp:coreProperties>
</file>