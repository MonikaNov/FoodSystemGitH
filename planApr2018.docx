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847" w:rsidRPr="006E238B" w:rsidRDefault="00E148AD" w:rsidP="00C86847">
      <w:pPr>
        <w:rPr>
          <w:i/>
        </w:rPr>
      </w:pPr>
      <w:r>
        <w:rPr>
          <w:i/>
        </w:rPr>
        <w:t xml:space="preserve">To begin with, </w:t>
      </w:r>
      <w:r w:rsidR="00015556" w:rsidRPr="006E238B">
        <w:rPr>
          <w:i/>
        </w:rPr>
        <w:t>estimate each of the three equations</w:t>
      </w:r>
      <w:r>
        <w:rPr>
          <w:i/>
        </w:rPr>
        <w:t xml:space="preserve"> below</w:t>
      </w:r>
      <w:r w:rsidR="00015556" w:rsidRPr="006E238B">
        <w:rPr>
          <w:i/>
        </w:rPr>
        <w:t xml:space="preserve"> separately. If time, then estimate them together as </w:t>
      </w:r>
      <w:r>
        <w:rPr>
          <w:i/>
        </w:rPr>
        <w:t>a system of equations (</w:t>
      </w:r>
      <w:r w:rsidR="00015556" w:rsidRPr="006E238B">
        <w:rPr>
          <w:i/>
        </w:rPr>
        <w:t>SEM</w:t>
      </w:r>
      <w:r>
        <w:rPr>
          <w:i/>
        </w:rPr>
        <w:t>)</w:t>
      </w:r>
    </w:p>
    <w:p w:rsidR="006E238B" w:rsidRPr="006E238B" w:rsidRDefault="000E5ED4" w:rsidP="00C86847">
      <w:pPr>
        <w:rPr>
          <w:i/>
        </w:rPr>
      </w:pPr>
      <w:r w:rsidRPr="006E238B">
        <w:rPr>
          <w:i/>
        </w:rPr>
        <w:t xml:space="preserve">September/October </w:t>
      </w:r>
      <w:r w:rsidR="006E238B" w:rsidRPr="006E238B">
        <w:rPr>
          <w:i/>
        </w:rPr>
        <w:t>–</w:t>
      </w:r>
      <w:r w:rsidRPr="006E238B">
        <w:rPr>
          <w:i/>
        </w:rPr>
        <w:t xml:space="preserve"> writing</w:t>
      </w:r>
      <w:r w:rsidR="006E238B" w:rsidRPr="006E238B">
        <w:rPr>
          <w:i/>
        </w:rPr>
        <w:t xml:space="preserve">. </w:t>
      </w:r>
    </w:p>
    <w:p w:rsidR="000E5ED4" w:rsidRPr="006E238B" w:rsidRDefault="006E238B" w:rsidP="00C86847">
      <w:pPr>
        <w:rPr>
          <w:i/>
        </w:rPr>
      </w:pPr>
      <w:r w:rsidRPr="006E238B">
        <w:rPr>
          <w:i/>
        </w:rPr>
        <w:t xml:space="preserve">Most likely, I </w:t>
      </w:r>
      <w:r w:rsidR="00E9311A" w:rsidRPr="006E238B">
        <w:rPr>
          <w:i/>
        </w:rPr>
        <w:t>will not</w:t>
      </w:r>
      <w:r>
        <w:rPr>
          <w:i/>
        </w:rPr>
        <w:t xml:space="preserve"> have time to do all tasks</w:t>
      </w:r>
      <w:r w:rsidR="00E9311A">
        <w:rPr>
          <w:i/>
        </w:rPr>
        <w:t xml:space="preserve"> listed below</w:t>
      </w:r>
      <w:r>
        <w:rPr>
          <w:i/>
        </w:rPr>
        <w:t xml:space="preserve"> or answer all questions, but this can serve as a guideline.</w:t>
      </w:r>
    </w:p>
    <w:p w:rsidR="00FE4405" w:rsidRDefault="00FE4405" w:rsidP="002F2B3D">
      <w:pPr>
        <w:pStyle w:val="Heading1"/>
      </w:pPr>
    </w:p>
    <w:p w:rsidR="006762CF" w:rsidRDefault="002F2B3D" w:rsidP="002F2B3D">
      <w:pPr>
        <w:pStyle w:val="Heading1"/>
      </w:pPr>
      <w:r>
        <w:t>Equation 1 = Production function</w:t>
      </w:r>
      <w:r w:rsidR="006762CF">
        <w:t xml:space="preserve"> </w:t>
      </w:r>
    </w:p>
    <w:p w:rsidR="002F2B3D" w:rsidRPr="006762CF" w:rsidRDefault="006762CF" w:rsidP="006762CF">
      <w:pPr>
        <w:ind w:firstLine="720"/>
        <w:rPr>
          <w:b/>
          <w:color w:val="2E74B5" w:themeColor="accent1" w:themeShade="BF"/>
        </w:rPr>
      </w:pPr>
      <w:r>
        <w:rPr>
          <w:b/>
          <w:color w:val="2E74B5" w:themeColor="accent1" w:themeShade="BF"/>
        </w:rPr>
        <w:t>P</w:t>
      </w:r>
      <w:r w:rsidRPr="006762CF">
        <w:rPr>
          <w:b/>
          <w:color w:val="2E74B5" w:themeColor="accent1" w:themeShade="BF"/>
        </w:rPr>
        <w:t>rod</w:t>
      </w:r>
      <w:r>
        <w:rPr>
          <w:b/>
          <w:color w:val="2E74B5" w:themeColor="accent1" w:themeShade="BF"/>
        </w:rPr>
        <w:t xml:space="preserve"> </w:t>
      </w:r>
      <w:r w:rsidRPr="006762CF">
        <w:rPr>
          <w:b/>
          <w:color w:val="2E74B5" w:themeColor="accent1" w:themeShade="BF"/>
        </w:rPr>
        <w:t>=</w:t>
      </w:r>
      <w:r>
        <w:rPr>
          <w:b/>
          <w:color w:val="2E74B5" w:themeColor="accent1" w:themeShade="BF"/>
        </w:rPr>
        <w:t xml:space="preserve"> </w:t>
      </w:r>
      <w:proofErr w:type="gramStart"/>
      <w:r w:rsidRPr="006762CF">
        <w:rPr>
          <w:b/>
          <w:color w:val="2E74B5" w:themeColor="accent1" w:themeShade="BF"/>
        </w:rPr>
        <w:t>f(</w:t>
      </w:r>
      <w:proofErr w:type="gramEnd"/>
      <w:r w:rsidRPr="006762CF">
        <w:rPr>
          <w:b/>
          <w:color w:val="2E74B5" w:themeColor="accent1" w:themeShade="BF"/>
        </w:rPr>
        <w:t xml:space="preserve">Temp, </w:t>
      </w:r>
      <w:r w:rsidR="005B5761" w:rsidRPr="006762CF">
        <w:rPr>
          <w:b/>
          <w:color w:val="2E74B5" w:themeColor="accent1" w:themeShade="BF"/>
        </w:rPr>
        <w:t>Precipitation</w:t>
      </w:r>
      <w:r w:rsidRPr="006762CF">
        <w:rPr>
          <w:b/>
          <w:color w:val="2E74B5" w:themeColor="accent1" w:themeShade="BF"/>
        </w:rPr>
        <w:t>, other climate data)</w:t>
      </w:r>
    </w:p>
    <w:p w:rsidR="002F2B3D" w:rsidRDefault="002F2B3D"/>
    <w:p w:rsidR="002F2B3D" w:rsidRDefault="002F2B3D" w:rsidP="002F2B3D">
      <w:pPr>
        <w:pStyle w:val="Heading1"/>
      </w:pPr>
      <w:r>
        <w:t xml:space="preserve">Equation 2 = Inverse demand function </w:t>
      </w:r>
    </w:p>
    <w:p w:rsidR="00597D34" w:rsidRPr="006E238B" w:rsidRDefault="006762CF" w:rsidP="006762CF">
      <w:pPr>
        <w:rPr>
          <w:b/>
          <w:color w:val="2E74B5" w:themeColor="accent1" w:themeShade="BF"/>
        </w:rPr>
      </w:pPr>
      <w:r>
        <w:t xml:space="preserve">     </w:t>
      </w:r>
      <w:r>
        <w:tab/>
      </w:r>
      <w:r w:rsidRPr="006762CF">
        <w:rPr>
          <w:b/>
          <w:color w:val="2E74B5" w:themeColor="accent1" w:themeShade="BF"/>
        </w:rPr>
        <w:t xml:space="preserve">Price = </w:t>
      </w:r>
      <w:proofErr w:type="gramStart"/>
      <w:r w:rsidRPr="006762CF">
        <w:rPr>
          <w:b/>
          <w:color w:val="2E74B5" w:themeColor="accent1" w:themeShade="BF"/>
        </w:rPr>
        <w:t>f(</w:t>
      </w:r>
      <w:proofErr w:type="gramEnd"/>
      <w:r w:rsidRPr="006762CF">
        <w:rPr>
          <w:b/>
          <w:color w:val="2E74B5" w:themeColor="accent1" w:themeShade="BF"/>
        </w:rPr>
        <w:t>production, international price, trade)</w:t>
      </w:r>
    </w:p>
    <w:p w:rsidR="002F2B3D" w:rsidRDefault="008C2B29" w:rsidP="008C2B29">
      <w:pPr>
        <w:pStyle w:val="ListParagraph"/>
        <w:numPr>
          <w:ilvl w:val="0"/>
          <w:numId w:val="9"/>
        </w:numPr>
      </w:pPr>
      <w:r>
        <w:t>Match the price data to counti</w:t>
      </w:r>
      <w:r w:rsidR="00B629D9">
        <w:t>es (they are per</w:t>
      </w:r>
      <w:r>
        <w:t xml:space="preserve"> market place, not </w:t>
      </w:r>
      <w:r w:rsidR="00B629D9">
        <w:t xml:space="preserve">for </w:t>
      </w:r>
      <w:r>
        <w:t>counties</w:t>
      </w:r>
      <w:r w:rsidR="00B629D9">
        <w:t>)</w:t>
      </w:r>
    </w:p>
    <w:p w:rsidR="008C2B29" w:rsidRDefault="008C2B29" w:rsidP="008C2B29">
      <w:pPr>
        <w:pStyle w:val="ListParagraph"/>
        <w:numPr>
          <w:ilvl w:val="2"/>
          <w:numId w:val="9"/>
        </w:numPr>
        <w:rPr>
          <w:color w:val="7030A0"/>
        </w:rPr>
      </w:pPr>
      <w:r w:rsidRPr="008C2B29">
        <w:rPr>
          <w:color w:val="7030A0"/>
        </w:rPr>
        <w:t>Do I have a data point for each county?</w:t>
      </w:r>
    </w:p>
    <w:p w:rsidR="008C2B29" w:rsidRPr="008C2B29" w:rsidRDefault="008C2B29" w:rsidP="008C2B29">
      <w:pPr>
        <w:pStyle w:val="ListParagraph"/>
        <w:numPr>
          <w:ilvl w:val="2"/>
          <w:numId w:val="9"/>
        </w:numPr>
      </w:pPr>
      <w:r>
        <w:t>To begin with</w:t>
      </w:r>
      <w:r w:rsidR="00652B79">
        <w:t>,</w:t>
      </w:r>
      <w:r>
        <w:t xml:space="preserve"> I can do this just googling</w:t>
      </w:r>
      <w:r w:rsidR="00B629D9">
        <w:t xml:space="preserve"> the locations of the market places</w:t>
      </w:r>
      <w:r>
        <w:t xml:space="preserve">. If there is time, I can use more sophisticated method of interpolation (i.e. polygons,  see </w:t>
      </w:r>
      <w:r w:rsidR="00652B79">
        <w:t xml:space="preserve">e.g. </w:t>
      </w:r>
      <w:r>
        <w:t>Erin’s Lentz paper)</w:t>
      </w:r>
    </w:p>
    <w:p w:rsidR="008C2B29" w:rsidRPr="008C2B29" w:rsidRDefault="008C2B29" w:rsidP="008C2B29">
      <w:pPr>
        <w:pStyle w:val="ListParagraph"/>
        <w:rPr>
          <w:color w:val="7030A0"/>
        </w:rPr>
      </w:pPr>
    </w:p>
    <w:p w:rsidR="004A3321" w:rsidRDefault="004A3321" w:rsidP="004A3321">
      <w:pPr>
        <w:pStyle w:val="ListParagraph"/>
        <w:numPr>
          <w:ilvl w:val="0"/>
          <w:numId w:val="4"/>
        </w:numPr>
      </w:pPr>
      <w:r>
        <w:t>Get the international trade and price data</w:t>
      </w:r>
    </w:p>
    <w:p w:rsidR="004A3321" w:rsidRDefault="004A3321" w:rsidP="004A3321">
      <w:pPr>
        <w:pStyle w:val="ListParagraph"/>
        <w:numPr>
          <w:ilvl w:val="0"/>
          <w:numId w:val="4"/>
        </w:numPr>
        <w:rPr>
          <w:color w:val="7030A0"/>
        </w:rPr>
      </w:pPr>
      <w:r w:rsidRPr="004A3321">
        <w:rPr>
          <w:color w:val="7030A0"/>
        </w:rPr>
        <w:t>What</w:t>
      </w:r>
      <w:r>
        <w:rPr>
          <w:color w:val="7030A0"/>
        </w:rPr>
        <w:t xml:space="preserve"> unit of analysis will I use?</w:t>
      </w:r>
    </w:p>
    <w:p w:rsidR="004A3321" w:rsidRPr="004A3321" w:rsidRDefault="004A3321" w:rsidP="004A3321">
      <w:pPr>
        <w:pStyle w:val="ListParagraph"/>
        <w:numPr>
          <w:ilvl w:val="1"/>
          <w:numId w:val="4"/>
        </w:numPr>
        <w:rPr>
          <w:color w:val="7030A0"/>
        </w:rPr>
      </w:pPr>
      <w:r>
        <w:t xml:space="preserve">Problem – Price monthly and county level, Production – yearly and county level, Trade – just national level, </w:t>
      </w:r>
      <w:r w:rsidR="00305804">
        <w:t xml:space="preserve">also </w:t>
      </w:r>
      <w:r>
        <w:t xml:space="preserve">International prices not </w:t>
      </w:r>
      <w:r w:rsidR="00305804">
        <w:t xml:space="preserve">at </w:t>
      </w:r>
      <w:r>
        <w:t>county level</w:t>
      </w:r>
    </w:p>
    <w:p w:rsidR="004A3321" w:rsidRDefault="004A3321" w:rsidP="004A3321">
      <w:pPr>
        <w:pStyle w:val="ListParagraph"/>
        <w:numPr>
          <w:ilvl w:val="1"/>
          <w:numId w:val="4"/>
        </w:numPr>
        <w:rPr>
          <w:color w:val="7030A0"/>
        </w:rPr>
      </w:pPr>
      <w:r>
        <w:rPr>
          <w:color w:val="7030A0"/>
        </w:rPr>
        <w:t>What frequency of international prices and trade data will I be able to find? (monthly? Yearly?)</w:t>
      </w:r>
    </w:p>
    <w:p w:rsidR="00597D34" w:rsidRDefault="00597D34" w:rsidP="004A3321">
      <w:pPr>
        <w:pStyle w:val="ListParagraph"/>
        <w:numPr>
          <w:ilvl w:val="1"/>
          <w:numId w:val="4"/>
        </w:numPr>
        <w:rPr>
          <w:color w:val="7030A0"/>
        </w:rPr>
      </w:pPr>
      <w:r>
        <w:rPr>
          <w:color w:val="7030A0"/>
        </w:rPr>
        <w:t xml:space="preserve">If I don’t find a good data or a way how to deal with the data incompatibility, I may have to abandon </w:t>
      </w:r>
      <w:r w:rsidR="00305804">
        <w:rPr>
          <w:color w:val="7030A0"/>
        </w:rPr>
        <w:t>estimating of the E</w:t>
      </w:r>
      <w:r>
        <w:rPr>
          <w:color w:val="7030A0"/>
        </w:rPr>
        <w:t>quation..</w:t>
      </w:r>
      <w:proofErr w:type="gramStart"/>
      <w:r w:rsidR="00675B95">
        <w:rPr>
          <w:color w:val="7030A0"/>
        </w:rPr>
        <w:t>?</w:t>
      </w:r>
      <w:proofErr w:type="gramEnd"/>
    </w:p>
    <w:p w:rsidR="00411D15" w:rsidRPr="00411D15" w:rsidRDefault="00D22048" w:rsidP="00411D15">
      <w:pPr>
        <w:pStyle w:val="ListParagraph"/>
        <w:numPr>
          <w:ilvl w:val="0"/>
          <w:numId w:val="4"/>
        </w:numPr>
        <w:rPr>
          <w:color w:val="7030A0"/>
        </w:rPr>
      </w:pPr>
      <w:r w:rsidRPr="00E97E81">
        <w:t>Ide</w:t>
      </w:r>
      <w:r>
        <w:t xml:space="preserve">a: first estimate </w:t>
      </w:r>
      <w:r w:rsidR="00305804">
        <w:t>E</w:t>
      </w:r>
      <w:r>
        <w:t>quat</w:t>
      </w:r>
      <w:r w:rsidR="003F316D">
        <w:t>ion 1 using aggregated (average</w:t>
      </w:r>
      <w:r>
        <w:t>) z-scores per year. The</w:t>
      </w:r>
      <w:r w:rsidR="003F316D">
        <w:t>n</w:t>
      </w:r>
      <w:r>
        <w:t xml:space="preserve"> use the estimated coefficient to get fitted values of production per month and use these fitted values as inputs into this equation…</w:t>
      </w:r>
    </w:p>
    <w:p w:rsidR="00411D15" w:rsidRPr="00E97E81" w:rsidRDefault="00411D15" w:rsidP="00411D15">
      <w:pPr>
        <w:pStyle w:val="ListParagraph"/>
        <w:numPr>
          <w:ilvl w:val="1"/>
          <w:numId w:val="4"/>
        </w:numPr>
      </w:pPr>
      <w:r w:rsidRPr="00411D15">
        <w:rPr>
          <w:color w:val="7030A0"/>
        </w:rPr>
        <w:t>Does this way of interpolation make sense?</w:t>
      </w:r>
    </w:p>
    <w:p w:rsidR="00E97E81" w:rsidRPr="00E97E81" w:rsidRDefault="00E97E81" w:rsidP="00E97E81">
      <w:pPr>
        <w:pStyle w:val="ListParagraph"/>
        <w:ind w:left="1440"/>
      </w:pPr>
    </w:p>
    <w:p w:rsidR="00E97E81" w:rsidRDefault="00E97E81" w:rsidP="00E97E81">
      <w:pPr>
        <w:pStyle w:val="ListParagraph"/>
        <w:numPr>
          <w:ilvl w:val="0"/>
          <w:numId w:val="4"/>
        </w:numPr>
      </w:pPr>
      <w:r>
        <w:t xml:space="preserve">For the crops data I need to match </w:t>
      </w:r>
      <w:r w:rsidR="003F316D">
        <w:t xml:space="preserve">the </w:t>
      </w:r>
      <w:r>
        <w:t>county IDs</w:t>
      </w:r>
    </w:p>
    <w:p w:rsidR="00183E42" w:rsidRPr="00E97E81" w:rsidRDefault="00183E42" w:rsidP="00183E42">
      <w:pPr>
        <w:pStyle w:val="ListParagraph"/>
      </w:pPr>
    </w:p>
    <w:p w:rsidR="002F2B3D" w:rsidRDefault="002F2B3D" w:rsidP="002F2B3D">
      <w:pPr>
        <w:pStyle w:val="Heading1"/>
      </w:pPr>
      <w:r>
        <w:t>Equation 3 = Social indicators (e.g. MUAC)</w:t>
      </w:r>
    </w:p>
    <w:p w:rsidR="00183E42" w:rsidRPr="004D4EDD" w:rsidRDefault="005C2F1D" w:rsidP="002F2B3D">
      <w:pPr>
        <w:rPr>
          <w:b/>
          <w:color w:val="2E74B5" w:themeColor="accent1" w:themeShade="BF"/>
        </w:rPr>
      </w:pPr>
      <w:r>
        <w:tab/>
      </w:r>
      <w:r w:rsidRPr="005C2F1D">
        <w:rPr>
          <w:b/>
          <w:color w:val="2E74B5" w:themeColor="accent1" w:themeShade="BF"/>
        </w:rPr>
        <w:t xml:space="preserve">MUAC (or other indicators) = </w:t>
      </w:r>
      <w:proofErr w:type="gramStart"/>
      <w:r w:rsidRPr="005C2F1D">
        <w:rPr>
          <w:b/>
          <w:color w:val="2E74B5" w:themeColor="accent1" w:themeShade="BF"/>
        </w:rPr>
        <w:t>f(</w:t>
      </w:r>
      <w:proofErr w:type="gramEnd"/>
      <w:r w:rsidRPr="005C2F1D">
        <w:rPr>
          <w:b/>
          <w:color w:val="2E74B5" w:themeColor="accent1" w:themeShade="BF"/>
        </w:rPr>
        <w:t>price,….,)</w:t>
      </w:r>
    </w:p>
    <w:p w:rsidR="008A7CF2" w:rsidRPr="008A7CF2" w:rsidRDefault="002F2B3D" w:rsidP="008A7CF2">
      <w:pPr>
        <w:pStyle w:val="ListParagraph"/>
        <w:numPr>
          <w:ilvl w:val="0"/>
          <w:numId w:val="1"/>
        </w:numPr>
        <w:rPr>
          <w:color w:val="7030A0"/>
        </w:rPr>
      </w:pPr>
      <w:r w:rsidRPr="008A6ED4">
        <w:rPr>
          <w:color w:val="7030A0"/>
        </w:rPr>
        <w:t>Shall I only use price in this equation or also test for the climate data? More importantly, shall I use yearly aggregates of the climate</w:t>
      </w:r>
      <w:r w:rsidR="008A7CF2">
        <w:rPr>
          <w:color w:val="7030A0"/>
        </w:rPr>
        <w:t xml:space="preserve"> (as Erin) or </w:t>
      </w:r>
      <w:r w:rsidR="00183E42">
        <w:rPr>
          <w:color w:val="7030A0"/>
        </w:rPr>
        <w:t>monthly aggregate</w:t>
      </w:r>
      <w:r w:rsidR="008A7CF2">
        <w:rPr>
          <w:color w:val="7030A0"/>
        </w:rPr>
        <w:t>?</w:t>
      </w:r>
    </w:p>
    <w:p w:rsidR="002F2B3D" w:rsidRPr="00C86847" w:rsidRDefault="002F2B3D" w:rsidP="008A7CF2">
      <w:pPr>
        <w:pStyle w:val="ListParagraph"/>
        <w:numPr>
          <w:ilvl w:val="1"/>
          <w:numId w:val="1"/>
        </w:numPr>
      </w:pPr>
      <w:r w:rsidRPr="00C86847">
        <w:t xml:space="preserve">If yearly aggregate-&gt; more climate data needed. Climate data currently available for period 1999-2015 while </w:t>
      </w:r>
      <w:r w:rsidR="008A6ED4" w:rsidRPr="00C86847">
        <w:t>NDMA phases available for 2014-2017</w:t>
      </w:r>
      <w:r w:rsidR="00183E42">
        <w:t>-&gt; not enough overlap</w:t>
      </w:r>
    </w:p>
    <w:p w:rsidR="00C86847" w:rsidRDefault="00C86847" w:rsidP="00C86847">
      <w:pPr>
        <w:pStyle w:val="ListParagraph"/>
      </w:pPr>
    </w:p>
    <w:p w:rsidR="00A6052D" w:rsidRDefault="00C86847" w:rsidP="00A6052D">
      <w:pPr>
        <w:pStyle w:val="ListParagraph"/>
        <w:numPr>
          <w:ilvl w:val="0"/>
          <w:numId w:val="1"/>
        </w:numPr>
      </w:pPr>
      <w:r w:rsidRPr="00C86847">
        <w:t xml:space="preserve">Finish </w:t>
      </w:r>
      <w:r w:rsidR="00A6052D">
        <w:t xml:space="preserve">the </w:t>
      </w:r>
      <w:r w:rsidRPr="00C86847">
        <w:t>replication of Erin’s paper</w:t>
      </w:r>
    </w:p>
    <w:p w:rsidR="00A6052D" w:rsidRDefault="00A6052D" w:rsidP="00A6052D">
      <w:pPr>
        <w:pStyle w:val="ListParagraph"/>
      </w:pPr>
    </w:p>
    <w:p w:rsidR="00A6052D" w:rsidRDefault="00A6052D" w:rsidP="00A6052D">
      <w:pPr>
        <w:pStyle w:val="ListParagraph"/>
        <w:numPr>
          <w:ilvl w:val="0"/>
          <w:numId w:val="1"/>
        </w:numPr>
        <w:rPr>
          <w:b/>
          <w:color w:val="7030A0"/>
        </w:rPr>
      </w:pPr>
      <w:r w:rsidRPr="00A6052D">
        <w:rPr>
          <w:b/>
          <w:color w:val="7030A0"/>
        </w:rPr>
        <w:t>Do we actually want to use the NDMA phase classification, given that</w:t>
      </w:r>
      <w:r>
        <w:rPr>
          <w:b/>
          <w:color w:val="7030A0"/>
        </w:rPr>
        <w:t xml:space="preserve"> we know exact rule for change from Normal to Alert, and the rule </w:t>
      </w:r>
      <w:proofErr w:type="gramStart"/>
      <w:r>
        <w:rPr>
          <w:b/>
          <w:color w:val="7030A0"/>
        </w:rPr>
        <w:t>is not always obeyed</w:t>
      </w:r>
      <w:proofErr w:type="gramEnd"/>
      <w:r>
        <w:rPr>
          <w:b/>
          <w:color w:val="7030A0"/>
        </w:rPr>
        <w:t>? There may be political factors behind decisions about the phases, which I believe would be difficult to model using climate and weather.</w:t>
      </w:r>
    </w:p>
    <w:p w:rsidR="00A6052D" w:rsidRPr="00A6052D" w:rsidRDefault="00A6052D" w:rsidP="00A6052D">
      <w:pPr>
        <w:pStyle w:val="ListParagraph"/>
        <w:rPr>
          <w:b/>
          <w:color w:val="7030A0"/>
        </w:rPr>
      </w:pPr>
    </w:p>
    <w:p w:rsidR="00A6052D" w:rsidRDefault="00A6052D" w:rsidP="0005403A">
      <w:pPr>
        <w:pStyle w:val="ListParagraph"/>
        <w:numPr>
          <w:ilvl w:val="1"/>
          <w:numId w:val="1"/>
        </w:numPr>
        <w:rPr>
          <w:b/>
          <w:color w:val="7030A0"/>
        </w:rPr>
      </w:pPr>
      <w:r>
        <w:rPr>
          <w:b/>
          <w:color w:val="7030A0"/>
        </w:rPr>
        <w:t xml:space="preserve">If we decide to use the NDMA phase classification anyways, what about using is as two values </w:t>
      </w:r>
      <w:proofErr w:type="gramStart"/>
      <w:r>
        <w:rPr>
          <w:b/>
          <w:color w:val="7030A0"/>
        </w:rPr>
        <w:t>response?</w:t>
      </w:r>
      <w:proofErr w:type="gramEnd"/>
      <w:r>
        <w:rPr>
          <w:b/>
          <w:color w:val="7030A0"/>
        </w:rPr>
        <w:t xml:space="preserve"> I.e. </w:t>
      </w:r>
      <w:proofErr w:type="gramStart"/>
      <w:r>
        <w:rPr>
          <w:b/>
          <w:color w:val="7030A0"/>
        </w:rPr>
        <w:t>just</w:t>
      </w:r>
      <w:proofErr w:type="gramEnd"/>
      <w:r>
        <w:rPr>
          <w:b/>
          <w:color w:val="7030A0"/>
        </w:rPr>
        <w:t xml:space="preserve"> model the counties for example in Alert and Alarm or Merge Alert and Alarm </w:t>
      </w:r>
      <w:r w:rsidR="00183E42">
        <w:rPr>
          <w:b/>
          <w:color w:val="7030A0"/>
        </w:rPr>
        <w:t>(as there is only 10% of Alarms</w:t>
      </w:r>
      <w:r>
        <w:rPr>
          <w:b/>
          <w:color w:val="7030A0"/>
        </w:rPr>
        <w:t>)</w:t>
      </w:r>
      <w:r w:rsidR="00183E42">
        <w:rPr>
          <w:b/>
          <w:color w:val="7030A0"/>
        </w:rPr>
        <w:t>.</w:t>
      </w:r>
      <w:r>
        <w:rPr>
          <w:b/>
          <w:color w:val="7030A0"/>
        </w:rPr>
        <w:t xml:space="preserve"> I believe that using </w:t>
      </w:r>
      <w:proofErr w:type="spellStart"/>
      <w:r>
        <w:rPr>
          <w:b/>
          <w:color w:val="7030A0"/>
        </w:rPr>
        <w:t>probit</w:t>
      </w:r>
      <w:proofErr w:type="spellEnd"/>
      <w:r>
        <w:rPr>
          <w:b/>
          <w:color w:val="7030A0"/>
        </w:rPr>
        <w:t xml:space="preserve">/logit model in panel context would be easier to apply than ordinal </w:t>
      </w:r>
      <w:proofErr w:type="spellStart"/>
      <w:r>
        <w:rPr>
          <w:b/>
          <w:color w:val="7030A0"/>
        </w:rPr>
        <w:t>probit</w:t>
      </w:r>
      <w:proofErr w:type="spellEnd"/>
      <w:r>
        <w:rPr>
          <w:b/>
          <w:color w:val="7030A0"/>
        </w:rPr>
        <w:t xml:space="preserve"> (multiple response)</w:t>
      </w:r>
    </w:p>
    <w:p w:rsidR="0005403A" w:rsidRPr="0005403A" w:rsidRDefault="0005403A" w:rsidP="0005403A">
      <w:pPr>
        <w:pStyle w:val="ListParagraph"/>
        <w:ind w:left="1440"/>
        <w:rPr>
          <w:b/>
          <w:color w:val="7030A0"/>
        </w:rPr>
      </w:pPr>
    </w:p>
    <w:p w:rsidR="0005403A" w:rsidRDefault="0005403A" w:rsidP="0005403A">
      <w:pPr>
        <w:pStyle w:val="ListParagraph"/>
        <w:numPr>
          <w:ilvl w:val="0"/>
          <w:numId w:val="1"/>
        </w:numPr>
        <w:rPr>
          <w:color w:val="7030A0"/>
        </w:rPr>
      </w:pPr>
      <w:r w:rsidRPr="0005403A">
        <w:rPr>
          <w:color w:val="7030A0"/>
        </w:rPr>
        <w:t>As for the data wh</w:t>
      </w:r>
      <w:r>
        <w:rPr>
          <w:color w:val="7030A0"/>
        </w:rPr>
        <w:t>ich I got from the NDMA reports (i.e. the EW phases, MUAC and CSI) - t</w:t>
      </w:r>
      <w:r w:rsidRPr="0005403A">
        <w:rPr>
          <w:color w:val="7030A0"/>
        </w:rPr>
        <w:t>hey are only available for the 23 ASAL counties</w:t>
      </w:r>
      <w:r>
        <w:rPr>
          <w:color w:val="7030A0"/>
        </w:rPr>
        <w:t>. Is there a way to get them for the other (</w:t>
      </w:r>
      <w:proofErr w:type="gramStart"/>
      <w:r>
        <w:rPr>
          <w:color w:val="7030A0"/>
        </w:rPr>
        <w:t>non ASAL</w:t>
      </w:r>
      <w:proofErr w:type="gramEnd"/>
      <w:r>
        <w:rPr>
          <w:color w:val="7030A0"/>
        </w:rPr>
        <w:t>) counties?</w:t>
      </w:r>
    </w:p>
    <w:p w:rsidR="00C62BBA" w:rsidRDefault="00C62BBA" w:rsidP="00C62BBA">
      <w:pPr>
        <w:pStyle w:val="ListParagraph"/>
        <w:numPr>
          <w:ilvl w:val="1"/>
          <w:numId w:val="1"/>
        </w:numPr>
        <w:rPr>
          <w:color w:val="7030A0"/>
        </w:rPr>
      </w:pPr>
      <w:r>
        <w:rPr>
          <w:color w:val="7030A0"/>
        </w:rPr>
        <w:t xml:space="preserve">If not, how can I deal with this? If I decide to only estimate the equation for the ASAL counties, I am not sure if it will be possible to estimate the </w:t>
      </w:r>
      <w:proofErr w:type="gramStart"/>
      <w:r>
        <w:rPr>
          <w:color w:val="7030A0"/>
        </w:rPr>
        <w:t>3</w:t>
      </w:r>
      <w:proofErr w:type="gramEnd"/>
      <w:r>
        <w:rPr>
          <w:color w:val="7030A0"/>
        </w:rPr>
        <w:t xml:space="preserve"> equations simultaneously. Maybe I would need to restrict all </w:t>
      </w:r>
      <w:proofErr w:type="gramStart"/>
      <w:r>
        <w:rPr>
          <w:color w:val="7030A0"/>
        </w:rPr>
        <w:t>3</w:t>
      </w:r>
      <w:proofErr w:type="gramEnd"/>
      <w:r>
        <w:rPr>
          <w:color w:val="7030A0"/>
        </w:rPr>
        <w:t xml:space="preserve"> equations for the ASAL counties.</w:t>
      </w:r>
    </w:p>
    <w:p w:rsidR="00277C6E" w:rsidRDefault="00277C6E" w:rsidP="00277C6E">
      <w:pPr>
        <w:pStyle w:val="ListParagraph"/>
        <w:numPr>
          <w:ilvl w:val="2"/>
          <w:numId w:val="1"/>
        </w:numPr>
        <w:rPr>
          <w:color w:val="7030A0"/>
        </w:rPr>
      </w:pPr>
      <w:r>
        <w:rPr>
          <w:color w:val="7030A0"/>
        </w:rPr>
        <w:t>What would this mean for the models and for their estimation?</w:t>
      </w:r>
    </w:p>
    <w:p w:rsidR="0005403A" w:rsidRPr="0005403A" w:rsidRDefault="0005403A" w:rsidP="0005403A">
      <w:pPr>
        <w:pStyle w:val="ListParagraph"/>
        <w:rPr>
          <w:color w:val="7030A0"/>
        </w:rPr>
      </w:pPr>
    </w:p>
    <w:p w:rsidR="00A6052D" w:rsidRDefault="00A6052D" w:rsidP="00A6052D">
      <w:pPr>
        <w:pStyle w:val="ListParagraph"/>
        <w:numPr>
          <w:ilvl w:val="0"/>
          <w:numId w:val="8"/>
        </w:numPr>
      </w:pPr>
      <w:r w:rsidRPr="00A6052D">
        <w:t>If we decide to model the phase classifications</w:t>
      </w:r>
      <w:r>
        <w:t xml:space="preserve"> then I need to study carefully:</w:t>
      </w:r>
    </w:p>
    <w:p w:rsidR="004F4AF6" w:rsidRDefault="004F4AF6" w:rsidP="004F4AF6">
      <w:pPr>
        <w:pStyle w:val="ListParagraph"/>
        <w:numPr>
          <w:ilvl w:val="1"/>
          <w:numId w:val="8"/>
        </w:numPr>
      </w:pPr>
      <w:r>
        <w:t>(Ordinal) Logit in panel data context</w:t>
      </w:r>
      <w:r w:rsidR="00A15474">
        <w:t xml:space="preserve"> – There is a whole chapter on section on binomial response models in panel data context it in a Woodridge textbook</w:t>
      </w:r>
    </w:p>
    <w:p w:rsidR="004F4AF6" w:rsidRPr="00A6052D" w:rsidRDefault="00A15474" w:rsidP="004F4AF6">
      <w:pPr>
        <w:pStyle w:val="ListParagraph"/>
        <w:numPr>
          <w:ilvl w:val="1"/>
          <w:numId w:val="8"/>
        </w:numPr>
      </w:pPr>
      <w:r>
        <w:t xml:space="preserve">How the decisions about the phases </w:t>
      </w:r>
      <w:proofErr w:type="gramStart"/>
      <w:r>
        <w:t>are made</w:t>
      </w:r>
      <w:proofErr w:type="gramEnd"/>
      <w:r>
        <w:t xml:space="preserve">. I believe that for this the best would be reading the report ‘A broad scale summary of existing early warning systems in Kenya and regional initiatives in the Greater Horn of Africa’ (see email from </w:t>
      </w:r>
      <w:proofErr w:type="spellStart"/>
      <w:r>
        <w:t>Pedram</w:t>
      </w:r>
      <w:proofErr w:type="spellEnd"/>
      <w:r>
        <w:t xml:space="preserve"> 31.</w:t>
      </w:r>
      <w:r w:rsidR="00152984">
        <w:t xml:space="preserve"> </w:t>
      </w:r>
      <w:r>
        <w:t>January – WP1.1_Analysis_EWS 2901118.docx</w:t>
      </w:r>
      <w:r w:rsidR="00152984">
        <w:t>). Maybe also reading description/explanation in a couple of the NDMA reports would be helpful</w:t>
      </w:r>
    </w:p>
    <w:p w:rsidR="00857B1F" w:rsidRDefault="00857B1F" w:rsidP="00857B1F">
      <w:pPr>
        <w:pStyle w:val="ListParagraph"/>
      </w:pPr>
    </w:p>
    <w:p w:rsidR="00857B1F" w:rsidRDefault="00857B1F" w:rsidP="00857B1F">
      <w:pPr>
        <w:pStyle w:val="Heading1"/>
      </w:pPr>
      <w:r>
        <w:t>All 3:</w:t>
      </w:r>
    </w:p>
    <w:p w:rsidR="00411D15" w:rsidRDefault="00411D15" w:rsidP="00411D15"/>
    <w:p w:rsidR="005B5761" w:rsidRPr="003A6689" w:rsidRDefault="005B5761" w:rsidP="005B5761">
      <w:pPr>
        <w:pStyle w:val="ListParagraph"/>
        <w:numPr>
          <w:ilvl w:val="0"/>
          <w:numId w:val="8"/>
        </w:numPr>
        <w:rPr>
          <w:b/>
        </w:rPr>
      </w:pPr>
      <w:r w:rsidRPr="003A6689">
        <w:rPr>
          <w:b/>
        </w:rPr>
        <w:t>Panel regression models:</w:t>
      </w:r>
    </w:p>
    <w:p w:rsidR="005B5761" w:rsidRPr="003A6689" w:rsidRDefault="005B5761" w:rsidP="005B5761">
      <w:pPr>
        <w:pStyle w:val="ListParagraph"/>
        <w:rPr>
          <w:b/>
        </w:rPr>
      </w:pPr>
      <w:r w:rsidRPr="003A6689">
        <w:rPr>
          <w:b/>
        </w:rPr>
        <w:t xml:space="preserve">Find </w:t>
      </w:r>
      <w:r w:rsidR="003A6689">
        <w:rPr>
          <w:b/>
        </w:rPr>
        <w:t>the best specification as follows.</w:t>
      </w:r>
      <w:r w:rsidRPr="003A6689">
        <w:rPr>
          <w:b/>
        </w:rPr>
        <w:t xml:space="preserve"> I </w:t>
      </w:r>
      <w:r w:rsidR="003A6689">
        <w:rPr>
          <w:b/>
        </w:rPr>
        <w:t xml:space="preserve">can </w:t>
      </w:r>
      <w:r w:rsidRPr="003A6689">
        <w:rPr>
          <w:b/>
        </w:rPr>
        <w:t xml:space="preserve">estimate </w:t>
      </w:r>
      <w:r w:rsidR="003A6689">
        <w:rPr>
          <w:b/>
        </w:rPr>
        <w:t>many</w:t>
      </w:r>
      <w:r w:rsidRPr="003A6689">
        <w:rPr>
          <w:b/>
        </w:rPr>
        <w:t xml:space="preserve"> possible specifications and do various test (see </w:t>
      </w:r>
      <w:proofErr w:type="spellStart"/>
      <w:r w:rsidRPr="003A6689">
        <w:rPr>
          <w:b/>
        </w:rPr>
        <w:t>plm</w:t>
      </w:r>
      <w:proofErr w:type="spellEnd"/>
      <w:r w:rsidRPr="003A6689">
        <w:rPr>
          <w:b/>
        </w:rPr>
        <w:t xml:space="preserve"> package in R). Study more about the specification / residual testing as I go. Possibly, even use some selection operator (lasso). </w:t>
      </w:r>
      <w:r w:rsidR="00FC4D0E" w:rsidRPr="003A6689">
        <w:rPr>
          <w:b/>
        </w:rPr>
        <w:t xml:space="preserve">This task </w:t>
      </w:r>
      <w:r w:rsidRPr="003A6689">
        <w:rPr>
          <w:b/>
        </w:rPr>
        <w:t xml:space="preserve">can take at least a week or more for </w:t>
      </w:r>
      <w:r w:rsidR="006E6928">
        <w:rPr>
          <w:b/>
        </w:rPr>
        <w:t>each</w:t>
      </w:r>
      <w:r w:rsidRPr="003A6689">
        <w:rPr>
          <w:b/>
        </w:rPr>
        <w:t xml:space="preserve"> equation</w:t>
      </w:r>
      <w:r w:rsidR="00FC4D0E" w:rsidRPr="003A6689">
        <w:rPr>
          <w:b/>
        </w:rPr>
        <w:t>. (</w:t>
      </w:r>
      <w:proofErr w:type="gramStart"/>
      <w:r w:rsidR="00FC4D0E" w:rsidRPr="003A6689">
        <w:rPr>
          <w:b/>
        </w:rPr>
        <w:t>and</w:t>
      </w:r>
      <w:proofErr w:type="gramEnd"/>
      <w:r w:rsidR="00FC4D0E" w:rsidRPr="003A6689">
        <w:rPr>
          <w:b/>
        </w:rPr>
        <w:t xml:space="preserve"> if a new data or information appears after I have done this, I may need to do this again)</w:t>
      </w:r>
    </w:p>
    <w:p w:rsidR="005B5761" w:rsidRPr="00411D15" w:rsidRDefault="005B5761" w:rsidP="005B5761">
      <w:pPr>
        <w:pStyle w:val="ListParagraph"/>
      </w:pPr>
    </w:p>
    <w:p w:rsidR="00884462" w:rsidRPr="00884462" w:rsidRDefault="00884462" w:rsidP="00884462">
      <w:pPr>
        <w:pStyle w:val="ListParagraph"/>
        <w:numPr>
          <w:ilvl w:val="0"/>
          <w:numId w:val="3"/>
        </w:numPr>
        <w:rPr>
          <w:color w:val="7030A0"/>
        </w:rPr>
      </w:pPr>
      <w:r w:rsidRPr="00884462">
        <w:rPr>
          <w:color w:val="7030A0"/>
        </w:rPr>
        <w:t xml:space="preserve">Do I actually need the fixed effects variables in the panel regression (e.g. education, life expectancy, mortality = the data from KNBS, surveys) which are only available for one or two years? </w:t>
      </w:r>
      <w:proofErr w:type="gramStart"/>
      <w:r w:rsidRPr="00884462">
        <w:rPr>
          <w:color w:val="7030A0"/>
        </w:rPr>
        <w:t>Or</w:t>
      </w:r>
      <w:proofErr w:type="gramEnd"/>
      <w:r w:rsidRPr="00884462">
        <w:rPr>
          <w:color w:val="7030A0"/>
        </w:rPr>
        <w:t xml:space="preserve"> do the county level dummy variables (fixed effects) account for these?</w:t>
      </w:r>
    </w:p>
    <w:p w:rsidR="00704BED" w:rsidRPr="004D4EDD" w:rsidRDefault="00906803" w:rsidP="00704BED">
      <w:pPr>
        <w:pStyle w:val="ListParagraph"/>
        <w:numPr>
          <w:ilvl w:val="1"/>
          <w:numId w:val="3"/>
        </w:numPr>
        <w:rPr>
          <w:color w:val="7030A0"/>
        </w:rPr>
      </w:pPr>
      <w:r>
        <w:t>If these variables are useful</w:t>
      </w:r>
      <w:r w:rsidR="00884462">
        <w:t xml:space="preserve">, it would be needed to digitalize them from the pdf files on the KNBS webpage, </w:t>
      </w:r>
      <w:r>
        <w:t>potentially</w:t>
      </w:r>
      <w:r w:rsidR="00884462">
        <w:t xml:space="preserve"> get more detailed data from</w:t>
      </w:r>
      <w:r w:rsidR="00704BED">
        <w:t xml:space="preserve"> Kenya</w:t>
      </w:r>
    </w:p>
    <w:p w:rsidR="004D4EDD" w:rsidRPr="004D4EDD" w:rsidRDefault="004D4EDD" w:rsidP="004D4EDD">
      <w:pPr>
        <w:pStyle w:val="ListParagraph"/>
        <w:numPr>
          <w:ilvl w:val="0"/>
          <w:numId w:val="3"/>
        </w:numPr>
        <w:rPr>
          <w:color w:val="7030A0"/>
        </w:rPr>
      </w:pPr>
      <w:r>
        <w:rPr>
          <w:color w:val="7030A0"/>
        </w:rPr>
        <w:t>Maybe I should at least use a proxy for GDP (or not needed?)</w:t>
      </w:r>
    </w:p>
    <w:p w:rsidR="004D4EDD" w:rsidRPr="004D4EDD" w:rsidRDefault="004D4EDD" w:rsidP="004D4EDD">
      <w:pPr>
        <w:pStyle w:val="ListParagraph"/>
        <w:numPr>
          <w:ilvl w:val="1"/>
          <w:numId w:val="3"/>
        </w:numPr>
      </w:pPr>
      <w:r w:rsidRPr="004D4EDD">
        <w:lastRenderedPageBreak/>
        <w:t xml:space="preserve">If we decide yes for this – I should ask Alex </w:t>
      </w:r>
      <w:proofErr w:type="spellStart"/>
      <w:r w:rsidRPr="004D4EDD">
        <w:t>Moradi</w:t>
      </w:r>
      <w:proofErr w:type="spellEnd"/>
      <w:r w:rsidRPr="004D4EDD">
        <w:t xml:space="preserve"> if he could provide the historical railway data as a proxy of GDP</w:t>
      </w:r>
    </w:p>
    <w:p w:rsidR="00BA2E6B" w:rsidRPr="004D4EDD" w:rsidRDefault="00BA2E6B" w:rsidP="00BA2E6B">
      <w:pPr>
        <w:pStyle w:val="ListParagraph"/>
        <w:ind w:left="1440"/>
      </w:pPr>
    </w:p>
    <w:p w:rsidR="00884462" w:rsidRDefault="00704BED" w:rsidP="006A2252">
      <w:pPr>
        <w:pStyle w:val="ListParagraph"/>
        <w:numPr>
          <w:ilvl w:val="0"/>
          <w:numId w:val="3"/>
        </w:numPr>
      </w:pPr>
      <w:r>
        <w:t>Study</w:t>
      </w:r>
      <w:r w:rsidR="00906803">
        <w:t xml:space="preserve"> once more</w:t>
      </w:r>
      <w:r>
        <w:t xml:space="preserve"> carefully how VCI and SPEI for various </w:t>
      </w:r>
      <w:r w:rsidR="005E4330">
        <w:t>periods</w:t>
      </w:r>
      <w:r w:rsidR="00E55753">
        <w:t xml:space="preserve"> </w:t>
      </w:r>
      <w:r w:rsidR="005E4330">
        <w:t xml:space="preserve">(number of months) </w:t>
      </w:r>
      <w:proofErr w:type="gramStart"/>
      <w:r w:rsidR="00E55753">
        <w:t>are constructed</w:t>
      </w:r>
      <w:proofErr w:type="gramEnd"/>
      <w:r w:rsidR="00E55753">
        <w:t xml:space="preserve"> </w:t>
      </w:r>
      <w:r w:rsidR="00E55753" w:rsidRPr="005E4330">
        <w:rPr>
          <w:b/>
        </w:rPr>
        <w:t xml:space="preserve">(for VCI </w:t>
      </w:r>
      <w:r w:rsidRPr="005E4330">
        <w:rPr>
          <w:b/>
        </w:rPr>
        <w:t xml:space="preserve">read carefully the paper of </w:t>
      </w:r>
      <w:proofErr w:type="spellStart"/>
      <w:r w:rsidRPr="005E4330">
        <w:rPr>
          <w:b/>
        </w:rPr>
        <w:t>Klisch</w:t>
      </w:r>
      <w:proofErr w:type="spellEnd"/>
      <w:r w:rsidRPr="005E4330">
        <w:rPr>
          <w:b/>
        </w:rPr>
        <w:t xml:space="preserve"> and </w:t>
      </w:r>
      <w:proofErr w:type="spellStart"/>
      <w:r w:rsidRPr="005E4330">
        <w:rPr>
          <w:b/>
        </w:rPr>
        <w:t>Atzberger</w:t>
      </w:r>
      <w:proofErr w:type="spellEnd"/>
      <w:r w:rsidRPr="005E4330">
        <w:rPr>
          <w:b/>
        </w:rPr>
        <w:t xml:space="preserve"> 2016</w:t>
      </w:r>
      <w:r>
        <w:t xml:space="preserve">, see email from </w:t>
      </w:r>
      <w:proofErr w:type="spellStart"/>
      <w:r>
        <w:t>Pedram</w:t>
      </w:r>
      <w:proofErr w:type="spellEnd"/>
      <w:r>
        <w:t xml:space="preserve"> 4. April 201</w:t>
      </w:r>
      <w:r w:rsidR="00906803">
        <w:t>8</w:t>
      </w:r>
      <w:r>
        <w:t>)</w:t>
      </w:r>
    </w:p>
    <w:p w:rsidR="00906803" w:rsidRDefault="00906803" w:rsidP="00906803">
      <w:pPr>
        <w:pStyle w:val="ListParagraph"/>
      </w:pPr>
    </w:p>
    <w:p w:rsidR="006A2252" w:rsidRDefault="006A2252" w:rsidP="006A2252">
      <w:pPr>
        <w:pStyle w:val="ListParagraph"/>
        <w:numPr>
          <w:ilvl w:val="0"/>
          <w:numId w:val="3"/>
        </w:numPr>
      </w:pPr>
      <w:r>
        <w:t>It would be good to get more county level c</w:t>
      </w:r>
      <w:r w:rsidRPr="00C86847">
        <w:t xml:space="preserve">limate data </w:t>
      </w:r>
      <w:r>
        <w:t>if possible. C</w:t>
      </w:r>
      <w:r w:rsidRPr="00C86847">
        <w:t xml:space="preserve">urrently </w:t>
      </w:r>
      <w:r>
        <w:t>I have tem</w:t>
      </w:r>
      <w:r w:rsidRPr="00C86847">
        <w:t xml:space="preserve"> for period 1999-2015</w:t>
      </w:r>
      <w:r>
        <w:t xml:space="preserve">. Maybe I could try to search google if I can find some county level aggregates of the climate </w:t>
      </w:r>
      <w:proofErr w:type="gramStart"/>
      <w:r>
        <w:t>data?</w:t>
      </w:r>
      <w:proofErr w:type="gramEnd"/>
    </w:p>
    <w:p w:rsidR="006A2252" w:rsidRDefault="006A2252" w:rsidP="006A2252">
      <w:pPr>
        <w:pStyle w:val="ListParagraph"/>
      </w:pPr>
    </w:p>
    <w:p w:rsidR="00FF68A5" w:rsidRDefault="00884462" w:rsidP="00D45259">
      <w:pPr>
        <w:pStyle w:val="ListParagraph"/>
        <w:numPr>
          <w:ilvl w:val="0"/>
          <w:numId w:val="3"/>
        </w:numPr>
      </w:pPr>
      <w:r>
        <w:t>Study spatial models in panel data context and apply them. Particularly</w:t>
      </w:r>
      <w:r w:rsidR="0039660B">
        <w:t xml:space="preserve"> for</w:t>
      </w:r>
      <w:r>
        <w:t xml:space="preserve"> </w:t>
      </w:r>
      <w:r w:rsidR="0039660B">
        <w:rPr>
          <w:b/>
        </w:rPr>
        <w:t>equations 2 and 3</w:t>
      </w:r>
      <w:r>
        <w:t xml:space="preserve"> </w:t>
      </w:r>
      <w:r w:rsidR="0039660B">
        <w:t xml:space="preserve">as </w:t>
      </w:r>
      <w:proofErr w:type="spellStart"/>
      <w:r>
        <w:t>Annemie</w:t>
      </w:r>
      <w:proofErr w:type="spellEnd"/>
      <w:r>
        <w:t xml:space="preserve"> said that for yields there are probably not much </w:t>
      </w:r>
      <w:r w:rsidR="0039660B">
        <w:t xml:space="preserve">of the </w:t>
      </w:r>
      <w:r>
        <w:t>spatial effects</w:t>
      </w:r>
    </w:p>
    <w:p w:rsidR="00D45259" w:rsidRDefault="00D45259" w:rsidP="00D45259">
      <w:pPr>
        <w:pStyle w:val="ListParagraph"/>
      </w:pPr>
    </w:p>
    <w:p w:rsidR="00D45259" w:rsidRPr="009C01D3" w:rsidRDefault="00D45259" w:rsidP="00D45259">
      <w:pPr>
        <w:pStyle w:val="ListParagraph"/>
      </w:pPr>
      <w:bookmarkStart w:id="0" w:name="_GoBack"/>
      <w:bookmarkEnd w:id="0"/>
    </w:p>
    <w:p w:rsidR="00857B1F" w:rsidRDefault="00857B1F" w:rsidP="00857B1F">
      <w:pPr>
        <w:pStyle w:val="ListParagraph"/>
        <w:numPr>
          <w:ilvl w:val="0"/>
          <w:numId w:val="2"/>
        </w:numPr>
      </w:pPr>
      <w:r>
        <w:t>Study more about SEM and possible combination of panel data structure and SEM</w:t>
      </w:r>
    </w:p>
    <w:p w:rsidR="00B87F0D" w:rsidRDefault="00B87F0D" w:rsidP="00B87F0D">
      <w:pPr>
        <w:pStyle w:val="ListParagraph"/>
        <w:numPr>
          <w:ilvl w:val="1"/>
          <w:numId w:val="2"/>
        </w:numPr>
      </w:pPr>
      <w:r>
        <w:t xml:space="preserve">Good literature sources: </w:t>
      </w:r>
    </w:p>
    <w:p w:rsidR="00B87F0D" w:rsidRDefault="00B87F0D" w:rsidP="00B87F0D">
      <w:pPr>
        <w:pStyle w:val="ListParagraph"/>
        <w:numPr>
          <w:ilvl w:val="2"/>
          <w:numId w:val="2"/>
        </w:numPr>
      </w:pPr>
      <w:r>
        <w:t>Wooldridge econometric textbook</w:t>
      </w:r>
    </w:p>
    <w:p w:rsidR="00B87F0D" w:rsidRDefault="00B87F0D" w:rsidP="00B87F0D">
      <w:pPr>
        <w:pStyle w:val="ListParagraph"/>
        <w:numPr>
          <w:ilvl w:val="2"/>
          <w:numId w:val="2"/>
        </w:numPr>
      </w:pPr>
      <w:r>
        <w:t>Paper ‘</w:t>
      </w:r>
      <w:proofErr w:type="spellStart"/>
      <w:r>
        <w:t>systemfit</w:t>
      </w:r>
      <w:proofErr w:type="spellEnd"/>
      <w:r>
        <w:t>: A Package for Estimating Systems of Simultaneous Equations in R</w:t>
      </w:r>
      <w:r>
        <w:t xml:space="preserve">’ by </w:t>
      </w:r>
      <w:proofErr w:type="spellStart"/>
      <w:r>
        <w:t>Henningsen</w:t>
      </w:r>
      <w:proofErr w:type="spellEnd"/>
      <w:r>
        <w:t xml:space="preserve"> and </w:t>
      </w:r>
      <w:proofErr w:type="spellStart"/>
      <w:r>
        <w:t>Hamann</w:t>
      </w:r>
      <w:proofErr w:type="spellEnd"/>
      <w:r>
        <w:t xml:space="preserve"> (2014) </w:t>
      </w:r>
      <w:r w:rsidRPr="00B87F0D">
        <w:t>https://www.researchgate.net/publication/26538601_systemfit_A_Package_for_Estimating_Systems_of_Simultaneous_Equations_in_R</w:t>
      </w:r>
    </w:p>
    <w:p w:rsidR="00B87F0D" w:rsidRDefault="00B87F0D" w:rsidP="00B87F0D">
      <w:pPr>
        <w:pStyle w:val="ListParagraph"/>
        <w:ind w:left="2160"/>
      </w:pPr>
      <w:r>
        <w:t xml:space="preserve"> </w:t>
      </w:r>
      <w:r>
        <w:t xml:space="preserve"> </w:t>
      </w:r>
    </w:p>
    <w:p w:rsidR="00857B1F" w:rsidRDefault="00857B1F" w:rsidP="00857B1F">
      <w:pPr>
        <w:pStyle w:val="ListParagraph"/>
        <w:numPr>
          <w:ilvl w:val="1"/>
          <w:numId w:val="2"/>
        </w:numPr>
        <w:rPr>
          <w:color w:val="7030A0"/>
        </w:rPr>
      </w:pPr>
      <w:r w:rsidRPr="00015556">
        <w:rPr>
          <w:color w:val="7030A0"/>
        </w:rPr>
        <w:t>Is it possible to have different numbers of observations and different time frequencies in each equation?</w:t>
      </w:r>
    </w:p>
    <w:p w:rsidR="00BA2E6B" w:rsidRDefault="00BA2E6B" w:rsidP="00857B1F">
      <w:pPr>
        <w:pStyle w:val="ListParagraph"/>
        <w:numPr>
          <w:ilvl w:val="1"/>
          <w:numId w:val="2"/>
        </w:numPr>
        <w:rPr>
          <w:color w:val="7030A0"/>
        </w:rPr>
      </w:pPr>
      <w:r>
        <w:rPr>
          <w:color w:val="7030A0"/>
        </w:rPr>
        <w:t>Which estimation methods would be the best? (</w:t>
      </w:r>
      <w:proofErr w:type="gramStart"/>
      <w:r>
        <w:rPr>
          <w:color w:val="7030A0"/>
        </w:rPr>
        <w:t>e.g</w:t>
      </w:r>
      <w:proofErr w:type="gramEnd"/>
      <w:r>
        <w:rPr>
          <w:color w:val="7030A0"/>
        </w:rPr>
        <w:t>. Instrumental variables, SUR,…)</w:t>
      </w:r>
    </w:p>
    <w:p w:rsidR="00A6052D" w:rsidRPr="00A6052D" w:rsidRDefault="00A6052D" w:rsidP="00A6052D">
      <w:pPr>
        <w:rPr>
          <w:color w:val="7030A0"/>
        </w:rPr>
      </w:pPr>
    </w:p>
    <w:p w:rsidR="00D45259" w:rsidRDefault="00D45259" w:rsidP="00D45259">
      <w:pPr>
        <w:pStyle w:val="ListParagraph"/>
        <w:numPr>
          <w:ilvl w:val="0"/>
          <w:numId w:val="3"/>
        </w:numPr>
      </w:pPr>
      <w:r>
        <w:t>Study about (S)ARIMA class of models</w:t>
      </w:r>
    </w:p>
    <w:p w:rsidR="00D45259" w:rsidRDefault="00D45259" w:rsidP="00D45259">
      <w:pPr>
        <w:pStyle w:val="ListParagraph"/>
        <w:numPr>
          <w:ilvl w:val="1"/>
          <w:numId w:val="3"/>
        </w:numPr>
        <w:rPr>
          <w:color w:val="7030A0"/>
        </w:rPr>
      </w:pPr>
      <w:r w:rsidRPr="00015556">
        <w:rPr>
          <w:color w:val="7030A0"/>
        </w:rPr>
        <w:t>Could I apply (S</w:t>
      </w:r>
      <w:proofErr w:type="gramStart"/>
      <w:r w:rsidRPr="00015556">
        <w:rPr>
          <w:color w:val="7030A0"/>
        </w:rPr>
        <w:t>)ARIMA</w:t>
      </w:r>
      <w:proofErr w:type="gramEnd"/>
      <w:r w:rsidRPr="00015556">
        <w:rPr>
          <w:color w:val="7030A0"/>
        </w:rPr>
        <w:t xml:space="preserve"> relatively easily in my case? </w:t>
      </w:r>
      <w:proofErr w:type="gramStart"/>
      <w:r w:rsidRPr="00015556">
        <w:rPr>
          <w:color w:val="7030A0"/>
        </w:rPr>
        <w:t>Or at</w:t>
      </w:r>
      <w:proofErr w:type="gramEnd"/>
      <w:r w:rsidRPr="00015556">
        <w:rPr>
          <w:color w:val="7030A0"/>
        </w:rPr>
        <w:t xml:space="preserve"> least test for lagged dependent variables?</w:t>
      </w:r>
    </w:p>
    <w:p w:rsidR="00D45259" w:rsidRPr="009C01D3" w:rsidRDefault="00D45259" w:rsidP="00D45259">
      <w:pPr>
        <w:pStyle w:val="ListParagraph"/>
        <w:numPr>
          <w:ilvl w:val="1"/>
          <w:numId w:val="3"/>
        </w:numPr>
      </w:pPr>
      <w:proofErr w:type="gramStart"/>
      <w:r>
        <w:rPr>
          <w:color w:val="7030A0"/>
        </w:rPr>
        <w:t>Or</w:t>
      </w:r>
      <w:proofErr w:type="gramEnd"/>
      <w:r>
        <w:rPr>
          <w:color w:val="7030A0"/>
        </w:rPr>
        <w:t xml:space="preserve"> can the panel data structure capture the effects of lagged dependent variables? (if present)</w:t>
      </w:r>
    </w:p>
    <w:p w:rsidR="00D45259" w:rsidRDefault="00D45259" w:rsidP="00D45259">
      <w:pPr>
        <w:pStyle w:val="ListParagraph"/>
        <w:numPr>
          <w:ilvl w:val="1"/>
          <w:numId w:val="3"/>
        </w:numPr>
      </w:pPr>
      <w:r w:rsidRPr="009C01D3">
        <w:t xml:space="preserve">Study about </w:t>
      </w:r>
      <w:proofErr w:type="spellStart"/>
      <w:r w:rsidRPr="009C01D3">
        <w:t>Kalman</w:t>
      </w:r>
      <w:proofErr w:type="spellEnd"/>
      <w:r w:rsidRPr="009C01D3">
        <w:t xml:space="preserve"> filter </w:t>
      </w:r>
      <w:r>
        <w:t>and its applicability in my case (paper(s) of Molly Brown (2015)</w:t>
      </w:r>
    </w:p>
    <w:p w:rsidR="00D45259" w:rsidRDefault="00D45259" w:rsidP="00D45259">
      <w:pPr>
        <w:pStyle w:val="ListParagraph"/>
        <w:ind w:left="1440"/>
      </w:pPr>
    </w:p>
    <w:p w:rsidR="00D45259" w:rsidRDefault="00D45259" w:rsidP="00D45259">
      <w:pPr>
        <w:pStyle w:val="ListParagraph"/>
        <w:numPr>
          <w:ilvl w:val="0"/>
          <w:numId w:val="3"/>
        </w:numPr>
      </w:pPr>
      <w:r>
        <w:t>Maybe read again papers of Molly Green and Greenstone. Time series (</w:t>
      </w:r>
      <w:proofErr w:type="spellStart"/>
      <w:r>
        <w:t>Kalman</w:t>
      </w:r>
      <w:proofErr w:type="spellEnd"/>
      <w:r>
        <w:t xml:space="preserve"> filter approach). But they use climate data in general not drought (this is what </w:t>
      </w:r>
      <w:proofErr w:type="spellStart"/>
      <w:r>
        <w:t>Pedram</w:t>
      </w:r>
      <w:proofErr w:type="spellEnd"/>
      <w:r>
        <w:t xml:space="preserve"> once pointed out, I believe)</w:t>
      </w:r>
    </w:p>
    <w:p w:rsidR="00D45259" w:rsidRPr="001B1B5D" w:rsidRDefault="00D45259" w:rsidP="00D45259">
      <w:pPr>
        <w:pStyle w:val="ListParagraph"/>
        <w:numPr>
          <w:ilvl w:val="1"/>
          <w:numId w:val="3"/>
        </w:numPr>
        <w:rPr>
          <w:color w:val="7030A0"/>
        </w:rPr>
      </w:pPr>
      <w:r w:rsidRPr="001B1B5D">
        <w:rPr>
          <w:color w:val="7030A0"/>
        </w:rPr>
        <w:t>Can I apply something like this in my case?</w:t>
      </w:r>
    </w:p>
    <w:p w:rsidR="00857B1F" w:rsidRPr="00C86847" w:rsidRDefault="00857B1F" w:rsidP="00857B1F"/>
    <w:sectPr w:rsidR="00857B1F" w:rsidRPr="00C86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508"/>
    <w:multiLevelType w:val="hybridMultilevel"/>
    <w:tmpl w:val="85EE67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77C78"/>
    <w:multiLevelType w:val="hybridMultilevel"/>
    <w:tmpl w:val="C69274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E0263"/>
    <w:multiLevelType w:val="hybridMultilevel"/>
    <w:tmpl w:val="498AB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B95018"/>
    <w:multiLevelType w:val="hybridMultilevel"/>
    <w:tmpl w:val="824AB8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03170B"/>
    <w:multiLevelType w:val="hybridMultilevel"/>
    <w:tmpl w:val="629A35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AC581F"/>
    <w:multiLevelType w:val="hybridMultilevel"/>
    <w:tmpl w:val="EFDA41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6C672E"/>
    <w:multiLevelType w:val="hybridMultilevel"/>
    <w:tmpl w:val="2E7802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3C0C95"/>
    <w:multiLevelType w:val="hybridMultilevel"/>
    <w:tmpl w:val="CF6CFF6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47686"/>
    <w:multiLevelType w:val="hybridMultilevel"/>
    <w:tmpl w:val="4E28C6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7"/>
  </w:num>
  <w:num w:numId="6">
    <w:abstractNumId w:val="4"/>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B3D"/>
    <w:rsid w:val="00015556"/>
    <w:rsid w:val="0005403A"/>
    <w:rsid w:val="00082DE1"/>
    <w:rsid w:val="000E5ED4"/>
    <w:rsid w:val="00152984"/>
    <w:rsid w:val="00183E42"/>
    <w:rsid w:val="001B1B5D"/>
    <w:rsid w:val="00277C6E"/>
    <w:rsid w:val="002F2B3D"/>
    <w:rsid w:val="00305804"/>
    <w:rsid w:val="00356C06"/>
    <w:rsid w:val="0039660B"/>
    <w:rsid w:val="003A6689"/>
    <w:rsid w:val="003F316D"/>
    <w:rsid w:val="003F713E"/>
    <w:rsid w:val="00411D15"/>
    <w:rsid w:val="004A3321"/>
    <w:rsid w:val="004D4EDD"/>
    <w:rsid w:val="004F4AF6"/>
    <w:rsid w:val="004F77E0"/>
    <w:rsid w:val="00542BAB"/>
    <w:rsid w:val="00597D34"/>
    <w:rsid w:val="005B5761"/>
    <w:rsid w:val="005C2F1D"/>
    <w:rsid w:val="005E4330"/>
    <w:rsid w:val="00644E9A"/>
    <w:rsid w:val="00652B79"/>
    <w:rsid w:val="00675B95"/>
    <w:rsid w:val="006762CF"/>
    <w:rsid w:val="006A2252"/>
    <w:rsid w:val="006E238B"/>
    <w:rsid w:val="006E6928"/>
    <w:rsid w:val="00704BED"/>
    <w:rsid w:val="00771C23"/>
    <w:rsid w:val="00857B1F"/>
    <w:rsid w:val="00884462"/>
    <w:rsid w:val="008A6ED4"/>
    <w:rsid w:val="008A7CF2"/>
    <w:rsid w:val="008C2B29"/>
    <w:rsid w:val="00906803"/>
    <w:rsid w:val="009C01D3"/>
    <w:rsid w:val="00A15474"/>
    <w:rsid w:val="00A6052D"/>
    <w:rsid w:val="00B079BB"/>
    <w:rsid w:val="00B629D9"/>
    <w:rsid w:val="00B87F0D"/>
    <w:rsid w:val="00BA2E6B"/>
    <w:rsid w:val="00C62BBA"/>
    <w:rsid w:val="00C86847"/>
    <w:rsid w:val="00CA102B"/>
    <w:rsid w:val="00D22048"/>
    <w:rsid w:val="00D45259"/>
    <w:rsid w:val="00E148AD"/>
    <w:rsid w:val="00E55753"/>
    <w:rsid w:val="00E9311A"/>
    <w:rsid w:val="00E97E81"/>
    <w:rsid w:val="00FC4D0E"/>
    <w:rsid w:val="00FE4405"/>
    <w:rsid w:val="00FF68A5"/>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3A65"/>
  <w15:chartTrackingRefBased/>
  <w15:docId w15:val="{CA857940-14BE-45F2-9994-2AD0AF3F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6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B0103576</Template>
  <TotalTime>123</TotalTime>
  <Pages>3</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Nováčková</dc:creator>
  <cp:keywords/>
  <dc:description/>
  <cp:lastModifiedBy>Monika Nováčková</cp:lastModifiedBy>
  <cp:revision>53</cp:revision>
  <dcterms:created xsi:type="dcterms:W3CDTF">2018-04-13T10:28:00Z</dcterms:created>
  <dcterms:modified xsi:type="dcterms:W3CDTF">2018-04-13T12:33:00Z</dcterms:modified>
</cp:coreProperties>
</file>