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2B" w:rsidRDefault="00253903" w:rsidP="00253903">
      <w:pPr>
        <w:pStyle w:val="Heading1"/>
      </w:pPr>
      <w:r>
        <w:t xml:space="preserve">DHS Demographic and Health Surveys </w:t>
      </w:r>
    </w:p>
    <w:p w:rsidR="009E553D" w:rsidRDefault="009E553D" w:rsidP="009E553D"/>
    <w:p w:rsidR="009E553D" w:rsidRDefault="009E553D" w:rsidP="009E553D">
      <w:r>
        <w:t>Hundreds variables, maybe thousands</w:t>
      </w:r>
    </w:p>
    <w:p w:rsidR="009E553D" w:rsidRPr="009E553D" w:rsidRDefault="009E553D" w:rsidP="009E553D">
      <w:r>
        <w:t xml:space="preserve"> </w:t>
      </w:r>
    </w:p>
    <w:p w:rsidR="00612DB6" w:rsidRPr="001E45B4" w:rsidRDefault="00612DB6" w:rsidP="00612DB6">
      <w:pPr>
        <w:rPr>
          <w:b/>
          <w:u w:val="single"/>
        </w:rPr>
      </w:pPr>
      <w:r w:rsidRPr="001E45B4">
        <w:rPr>
          <w:b/>
          <w:u w:val="single"/>
        </w:rPr>
        <w:t>Standard DHS:</w:t>
      </w:r>
    </w:p>
    <w:p w:rsidR="00253903" w:rsidRDefault="00612DB6" w:rsidP="00612DB6">
      <w:r>
        <w:t>2014, 2008-9, 2003, 1998, 1993, 1989 (about every 5 years)</w:t>
      </w:r>
    </w:p>
    <w:p w:rsidR="00612DB6" w:rsidRDefault="00612DB6" w:rsidP="00612DB6">
      <w:r>
        <w:t>Areas of population, health and nutrition</w:t>
      </w:r>
    </w:p>
    <w:p w:rsidR="00612DB6" w:rsidRDefault="00612DB6" w:rsidP="00612DB6">
      <w:r>
        <w:t>Sample size usually between 5000 and 30000 households</w:t>
      </w:r>
    </w:p>
    <w:p w:rsidR="00612DB6" w:rsidRDefault="00BA42D3" w:rsidP="00612DB6">
      <w:r>
        <w:t>Sections:</w:t>
      </w:r>
    </w:p>
    <w:p w:rsidR="00BA42D3" w:rsidRDefault="00BA42D3" w:rsidP="00BA42D3">
      <w:pPr>
        <w:pStyle w:val="ListParagraph"/>
        <w:numPr>
          <w:ilvl w:val="0"/>
          <w:numId w:val="1"/>
        </w:numPr>
      </w:pPr>
      <w:r>
        <w:t>Births recode</w:t>
      </w:r>
    </w:p>
    <w:p w:rsidR="009E553D" w:rsidRDefault="009E553D" w:rsidP="009E553D">
      <w:pPr>
        <w:pStyle w:val="ListParagraph"/>
        <w:numPr>
          <w:ilvl w:val="1"/>
          <w:numId w:val="1"/>
        </w:numPr>
      </w:pPr>
      <w:r>
        <w:t xml:space="preserve">Questions </w:t>
      </w:r>
      <w:r w:rsidR="00686879">
        <w:t>like</w:t>
      </w:r>
      <w:r w:rsidR="00481FF2">
        <w:t>:</w:t>
      </w:r>
      <w:r w:rsidR="00686879">
        <w:t xml:space="preserve"> demographics,</w:t>
      </w:r>
      <w:r w:rsidR="00481FF2">
        <w:t xml:space="preserve"> time last menstruated, duration of current pregnancy, ever had terminated pregnancy, births in last three years</w:t>
      </w:r>
      <w:proofErr w:type="gramStart"/>
      <w:r w:rsidR="00481FF2">
        <w:t>,…</w:t>
      </w:r>
      <w:proofErr w:type="gramEnd"/>
    </w:p>
    <w:p w:rsidR="00BA42D3" w:rsidRDefault="00BA42D3" w:rsidP="00BA42D3">
      <w:pPr>
        <w:pStyle w:val="ListParagraph"/>
        <w:numPr>
          <w:ilvl w:val="0"/>
          <w:numId w:val="1"/>
        </w:numPr>
      </w:pPr>
      <w:r>
        <w:t>Couples’ recode</w:t>
      </w:r>
    </w:p>
    <w:p w:rsidR="00BA42D3" w:rsidRDefault="00BA42D3" w:rsidP="00BA42D3">
      <w:pPr>
        <w:pStyle w:val="ListParagraph"/>
        <w:numPr>
          <w:ilvl w:val="0"/>
          <w:numId w:val="1"/>
        </w:numPr>
      </w:pPr>
      <w:r>
        <w:t>Household recode</w:t>
      </w:r>
    </w:p>
    <w:p w:rsidR="00BA42D3" w:rsidRDefault="00BA42D3" w:rsidP="00BA42D3">
      <w:pPr>
        <w:pStyle w:val="ListParagraph"/>
        <w:numPr>
          <w:ilvl w:val="0"/>
          <w:numId w:val="1"/>
        </w:numPr>
      </w:pPr>
      <w:r>
        <w:t>Individual recode</w:t>
      </w:r>
    </w:p>
    <w:p w:rsidR="00BA42D3" w:rsidRDefault="00BA42D3" w:rsidP="00BA42D3">
      <w:pPr>
        <w:pStyle w:val="ListParagraph"/>
        <w:numPr>
          <w:ilvl w:val="0"/>
          <w:numId w:val="1"/>
        </w:numPr>
      </w:pPr>
      <w:r>
        <w:t>Children’s recode</w:t>
      </w:r>
    </w:p>
    <w:p w:rsidR="00BA42D3" w:rsidRDefault="00BA42D3" w:rsidP="00BA42D3">
      <w:pPr>
        <w:pStyle w:val="ListParagraph"/>
        <w:numPr>
          <w:ilvl w:val="0"/>
          <w:numId w:val="1"/>
        </w:numPr>
      </w:pPr>
      <w:r>
        <w:t>Men’s recode</w:t>
      </w:r>
    </w:p>
    <w:p w:rsidR="00686879" w:rsidRDefault="00686879" w:rsidP="00686879">
      <w:pPr>
        <w:pStyle w:val="ListParagraph"/>
        <w:numPr>
          <w:ilvl w:val="1"/>
          <w:numId w:val="1"/>
        </w:numPr>
      </w:pPr>
      <w:r>
        <w:t xml:space="preserve">Questions like: demographics, number of women children fathered with, type of contraceptive method, ever used contraceptive method, age of most recent child, age at first sex, time since last sex, </w:t>
      </w:r>
    </w:p>
    <w:p w:rsidR="00BA42D3" w:rsidRDefault="00BA42D3" w:rsidP="00BA42D3">
      <w:pPr>
        <w:pStyle w:val="ListParagraph"/>
        <w:numPr>
          <w:ilvl w:val="0"/>
          <w:numId w:val="1"/>
        </w:numPr>
      </w:pPr>
      <w:r>
        <w:t>Household member recode</w:t>
      </w:r>
    </w:p>
    <w:p w:rsidR="00612DB6" w:rsidRDefault="00612DB6">
      <w:pPr>
        <w:rPr>
          <w:b/>
          <w:u w:val="single"/>
        </w:rPr>
      </w:pPr>
    </w:p>
    <w:p w:rsidR="00612DB6" w:rsidRDefault="00612DB6">
      <w:pPr>
        <w:rPr>
          <w:b/>
          <w:u w:val="single"/>
        </w:rPr>
      </w:pPr>
    </w:p>
    <w:p w:rsidR="003760CE" w:rsidRDefault="003760CE">
      <w:pPr>
        <w:rPr>
          <w:b/>
          <w:u w:val="single"/>
        </w:rPr>
      </w:pPr>
      <w:r>
        <w:rPr>
          <w:b/>
          <w:u w:val="single"/>
        </w:rPr>
        <w:t>MIS</w:t>
      </w:r>
    </w:p>
    <w:p w:rsidR="003760CE" w:rsidRDefault="003760CE">
      <w:r w:rsidRPr="003760CE">
        <w:t>Malaria Indicator survey</w:t>
      </w:r>
    </w:p>
    <w:p w:rsidR="0096634C" w:rsidRPr="003760CE" w:rsidRDefault="0096634C">
      <w:r>
        <w:t>2015</w:t>
      </w:r>
    </w:p>
    <w:p w:rsidR="001E45B4" w:rsidRDefault="003760CE">
      <w:r>
        <w:tab/>
      </w:r>
    </w:p>
    <w:p w:rsidR="00253903" w:rsidRDefault="00253903"/>
    <w:p w:rsidR="00253903" w:rsidRPr="001E45B4" w:rsidRDefault="00253903">
      <w:pPr>
        <w:rPr>
          <w:b/>
          <w:u w:val="single"/>
        </w:rPr>
      </w:pPr>
      <w:r w:rsidRPr="001E45B4">
        <w:rPr>
          <w:b/>
          <w:u w:val="single"/>
        </w:rPr>
        <w:t>SPA:</w:t>
      </w:r>
    </w:p>
    <w:p w:rsidR="00253903" w:rsidRDefault="00253903">
      <w:r>
        <w:t>Service provisions assessment</w:t>
      </w:r>
    </w:p>
    <w:p w:rsidR="00253903" w:rsidRDefault="00253903">
      <w:r>
        <w:t>Monitoring of availability of different facility based health services</w:t>
      </w:r>
    </w:p>
    <w:p w:rsidR="001E45B4" w:rsidRDefault="001E45B4">
      <w:r>
        <w:t>2010, 2004</w:t>
      </w:r>
    </w:p>
    <w:p w:rsidR="001E45B4" w:rsidRDefault="001E45B4"/>
    <w:p w:rsidR="001E45B4" w:rsidRPr="001E45B4" w:rsidRDefault="001E45B4" w:rsidP="001E45B4">
      <w:pPr>
        <w:rPr>
          <w:b/>
          <w:u w:val="single"/>
        </w:rPr>
      </w:pPr>
      <w:r>
        <w:rPr>
          <w:b/>
          <w:u w:val="single"/>
        </w:rPr>
        <w:t xml:space="preserve">MCH </w:t>
      </w:r>
      <w:r w:rsidRPr="001E45B4">
        <w:rPr>
          <w:b/>
          <w:u w:val="single"/>
        </w:rPr>
        <w:t>SPA:</w:t>
      </w:r>
    </w:p>
    <w:p w:rsidR="001E45B4" w:rsidRDefault="001E45B4">
      <w:r>
        <w:lastRenderedPageBreak/>
        <w:t>Maternal and child health</w:t>
      </w:r>
    </w:p>
    <w:p w:rsidR="001E45B4" w:rsidRDefault="001E45B4">
      <w:r>
        <w:t>1999</w:t>
      </w:r>
    </w:p>
    <w:p w:rsidR="00CB7C4A" w:rsidRDefault="00CB7C4A"/>
    <w:p w:rsidR="00CB7C4A" w:rsidRDefault="00CB7C4A" w:rsidP="00CB7C4A">
      <w:pPr>
        <w:pStyle w:val="Heading1"/>
      </w:pPr>
      <w:r>
        <w:t>LSMS Living standards measurement study</w:t>
      </w:r>
    </w:p>
    <w:p w:rsidR="008767DF" w:rsidRDefault="008767DF" w:rsidP="008767DF">
      <w:bookmarkStart w:id="0" w:name="_GoBack"/>
      <w:bookmarkEnd w:id="0"/>
      <w:r w:rsidRPr="008767DF">
        <w:t>LSMS Dataset Finder</w:t>
      </w:r>
      <w:r>
        <w:t>: it does not seem that they have some survey for Kenya I could not find Kenya</w:t>
      </w:r>
      <w:proofErr w:type="gramStart"/>
      <w:r>
        <w:t>??</w:t>
      </w:r>
      <w:proofErr w:type="gramEnd"/>
    </w:p>
    <w:p w:rsidR="008767DF" w:rsidRPr="008767DF" w:rsidRDefault="008767DF" w:rsidP="008767DF"/>
    <w:p w:rsidR="00CB7C4A" w:rsidRPr="00CB7C4A" w:rsidRDefault="00CB7C4A" w:rsidP="00CB7C4A"/>
    <w:sectPr w:rsidR="00CB7C4A" w:rsidRPr="00CB7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5B86"/>
    <w:multiLevelType w:val="hybridMultilevel"/>
    <w:tmpl w:val="44E6A570"/>
    <w:lvl w:ilvl="0" w:tplc="BC1C30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1C"/>
    <w:rsid w:val="00082DE1"/>
    <w:rsid w:val="001A60B7"/>
    <w:rsid w:val="001E45B4"/>
    <w:rsid w:val="00253903"/>
    <w:rsid w:val="00356C06"/>
    <w:rsid w:val="003760CE"/>
    <w:rsid w:val="00481FF2"/>
    <w:rsid w:val="00542BAB"/>
    <w:rsid w:val="00612DB6"/>
    <w:rsid w:val="00644E9A"/>
    <w:rsid w:val="00686879"/>
    <w:rsid w:val="008767DF"/>
    <w:rsid w:val="0096634C"/>
    <w:rsid w:val="009E553D"/>
    <w:rsid w:val="00B079BB"/>
    <w:rsid w:val="00BA42D3"/>
    <w:rsid w:val="00C94F1C"/>
    <w:rsid w:val="00CA102B"/>
    <w:rsid w:val="00CB7C4A"/>
    <w:rsid w:val="00F3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26B1"/>
  <w15:chartTrackingRefBased/>
  <w15:docId w15:val="{32EE3263-CDEE-4AB2-A1D5-173E2366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86A21F7E</Template>
  <TotalTime>79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Novackova</dc:creator>
  <cp:keywords/>
  <dc:description/>
  <cp:lastModifiedBy>Monika Novackova</cp:lastModifiedBy>
  <cp:revision>11</cp:revision>
  <dcterms:created xsi:type="dcterms:W3CDTF">2018-01-17T21:57:00Z</dcterms:created>
  <dcterms:modified xsi:type="dcterms:W3CDTF">2018-01-17T23:20:00Z</dcterms:modified>
</cp:coreProperties>
</file>