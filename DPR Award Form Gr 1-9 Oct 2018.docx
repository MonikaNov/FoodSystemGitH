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B55" w:rsidRDefault="00EF0B55" w:rsidP="00EF0B55">
      <w:pPr>
        <w:pStyle w:val="BodyTextIndent3"/>
        <w:spacing w:before="0" w:after="0"/>
        <w:ind w:left="0"/>
        <w:rPr>
          <w:sz w:val="22"/>
          <w:szCs w:val="22"/>
          <w:lang w:val="en-GB"/>
        </w:rPr>
      </w:pPr>
    </w:p>
    <w:p w:rsidR="00B3427C" w:rsidRPr="002127FB" w:rsidRDefault="002127FB" w:rsidP="009340EF">
      <w:pPr>
        <w:rPr>
          <w:rFonts w:ascii="Arial" w:hAnsi="Arial" w:cs="Arial"/>
          <w:b/>
          <w:sz w:val="22"/>
          <w:szCs w:val="22"/>
          <w:lang w:val="en-GB"/>
        </w:rPr>
      </w:pPr>
      <w:r w:rsidRPr="002127FB">
        <w:rPr>
          <w:rFonts w:ascii="Arial" w:hAnsi="Arial" w:cs="Arial"/>
          <w:b/>
          <w:color w:val="343536"/>
          <w:sz w:val="22"/>
          <w:szCs w:val="22"/>
          <w:lang w:val="en"/>
        </w:rPr>
        <w:t xml:space="preserve">Discretionary Pay Review </w:t>
      </w:r>
      <w:r>
        <w:rPr>
          <w:rFonts w:ascii="Arial" w:hAnsi="Arial" w:cs="Arial"/>
          <w:b/>
          <w:sz w:val="22"/>
          <w:szCs w:val="22"/>
          <w:lang w:val="en-GB"/>
        </w:rPr>
        <w:t>Award Form</w:t>
      </w:r>
      <w:r w:rsidR="006D2F5F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6D2F5F">
        <w:rPr>
          <w:rFonts w:ascii="Arial" w:hAnsi="Arial" w:cs="Arial"/>
          <w:b/>
          <w:sz w:val="22"/>
          <w:szCs w:val="22"/>
          <w:lang w:val="en-GB"/>
        </w:rPr>
        <w:tab/>
      </w:r>
      <w:r w:rsidR="006D2F5F">
        <w:rPr>
          <w:rFonts w:ascii="Arial" w:hAnsi="Arial" w:cs="Arial"/>
          <w:b/>
          <w:sz w:val="22"/>
          <w:szCs w:val="22"/>
          <w:lang w:val="en-GB"/>
        </w:rPr>
        <w:tab/>
      </w:r>
      <w:r w:rsidR="006D2F5F">
        <w:rPr>
          <w:rFonts w:ascii="Arial" w:hAnsi="Arial" w:cs="Arial"/>
          <w:b/>
          <w:sz w:val="22"/>
          <w:szCs w:val="22"/>
          <w:lang w:val="en-GB"/>
        </w:rPr>
        <w:tab/>
      </w:r>
      <w:r w:rsidR="006D2F5F">
        <w:rPr>
          <w:rFonts w:ascii="Arial" w:hAnsi="Arial" w:cs="Arial"/>
          <w:b/>
          <w:sz w:val="22"/>
          <w:szCs w:val="22"/>
          <w:lang w:val="en-GB"/>
        </w:rPr>
        <w:tab/>
      </w:r>
      <w:r w:rsidR="006D2F5F">
        <w:rPr>
          <w:rFonts w:ascii="Arial" w:hAnsi="Arial" w:cs="Arial"/>
          <w:b/>
          <w:sz w:val="22"/>
          <w:szCs w:val="22"/>
          <w:lang w:val="en-GB"/>
        </w:rPr>
        <w:tab/>
      </w:r>
      <w:r w:rsidR="006D2F5F">
        <w:rPr>
          <w:rFonts w:ascii="Arial" w:hAnsi="Arial" w:cs="Arial"/>
          <w:b/>
          <w:sz w:val="22"/>
          <w:szCs w:val="22"/>
          <w:lang w:val="en-GB"/>
        </w:rPr>
        <w:tab/>
        <w:t>2018</w:t>
      </w:r>
    </w:p>
    <w:p w:rsidR="007A7054" w:rsidRDefault="007A7054" w:rsidP="00D2480A">
      <w:pPr>
        <w:jc w:val="both"/>
        <w:rPr>
          <w:rFonts w:ascii="Arial" w:hAnsi="Arial" w:cs="Arial"/>
          <w:sz w:val="20"/>
          <w:szCs w:val="20"/>
          <w:lang w:val="en-GB"/>
        </w:rPr>
      </w:pPr>
    </w:p>
    <w:p w:rsidR="00B3427C" w:rsidRPr="002127FB" w:rsidRDefault="00B3427C" w:rsidP="005F42B5">
      <w:pPr>
        <w:jc w:val="both"/>
        <w:rPr>
          <w:rFonts w:ascii="Arial" w:hAnsi="Arial" w:cs="Arial"/>
          <w:sz w:val="20"/>
          <w:szCs w:val="20"/>
        </w:rPr>
      </w:pPr>
      <w:r w:rsidRPr="006D2F5F">
        <w:rPr>
          <w:rFonts w:ascii="Arial" w:hAnsi="Arial" w:cs="Arial"/>
          <w:sz w:val="20"/>
          <w:szCs w:val="20"/>
          <w:u w:val="single"/>
          <w:lang w:val="en-GB"/>
        </w:rPr>
        <w:t>To be completed</w:t>
      </w:r>
      <w:r w:rsidR="00BD150C" w:rsidRPr="006D2F5F">
        <w:rPr>
          <w:rFonts w:ascii="Arial" w:hAnsi="Arial" w:cs="Arial"/>
          <w:sz w:val="20"/>
          <w:szCs w:val="20"/>
          <w:u w:val="single"/>
          <w:lang w:val="en-GB"/>
        </w:rPr>
        <w:t xml:space="preserve"> by the line manager</w:t>
      </w:r>
      <w:r w:rsidRPr="006D2F5F">
        <w:rPr>
          <w:rFonts w:ascii="Arial" w:hAnsi="Arial" w:cs="Arial"/>
          <w:sz w:val="20"/>
          <w:szCs w:val="20"/>
          <w:u w:val="single"/>
          <w:lang w:val="en-GB"/>
        </w:rPr>
        <w:t xml:space="preserve"> in respect of each </w:t>
      </w:r>
      <w:r w:rsidR="00BD150C" w:rsidRPr="006D2F5F">
        <w:rPr>
          <w:rFonts w:ascii="Arial" w:hAnsi="Arial" w:cs="Arial"/>
          <w:sz w:val="20"/>
          <w:szCs w:val="20"/>
          <w:u w:val="single"/>
          <w:lang w:val="en-GB"/>
        </w:rPr>
        <w:t>recommendation</w:t>
      </w:r>
      <w:r w:rsidRPr="002127FB">
        <w:rPr>
          <w:rFonts w:ascii="Arial" w:hAnsi="Arial" w:cs="Arial"/>
          <w:sz w:val="20"/>
          <w:szCs w:val="20"/>
          <w:lang w:val="en-GB"/>
        </w:rPr>
        <w:t xml:space="preserve"> </w:t>
      </w:r>
      <w:r w:rsidR="00E02B25" w:rsidRPr="002127FB">
        <w:rPr>
          <w:rFonts w:ascii="Arial" w:hAnsi="Arial" w:cs="Arial"/>
          <w:sz w:val="20"/>
          <w:szCs w:val="20"/>
          <w:lang w:val="en-GB"/>
        </w:rPr>
        <w:t>for</w:t>
      </w:r>
      <w:r w:rsidRPr="002127FB">
        <w:rPr>
          <w:rFonts w:ascii="Arial" w:hAnsi="Arial" w:cs="Arial"/>
          <w:sz w:val="20"/>
          <w:szCs w:val="20"/>
          <w:lang w:val="en-GB"/>
        </w:rPr>
        <w:t xml:space="preserve"> </w:t>
      </w:r>
      <w:r w:rsidR="00595154" w:rsidRPr="002127FB">
        <w:rPr>
          <w:rFonts w:ascii="Arial" w:hAnsi="Arial" w:cs="Arial"/>
          <w:sz w:val="20"/>
          <w:szCs w:val="20"/>
          <w:lang w:val="en-GB"/>
        </w:rPr>
        <w:t xml:space="preserve">a </w:t>
      </w:r>
      <w:r w:rsidR="002127FB" w:rsidRPr="002127FB">
        <w:rPr>
          <w:rFonts w:ascii="Arial" w:hAnsi="Arial" w:cs="Arial"/>
          <w:color w:val="343536"/>
          <w:sz w:val="22"/>
          <w:szCs w:val="22"/>
          <w:lang w:val="en"/>
        </w:rPr>
        <w:t xml:space="preserve">Discretionary Pay Review </w:t>
      </w:r>
      <w:r w:rsidR="00595154" w:rsidRPr="002127FB">
        <w:rPr>
          <w:rFonts w:ascii="Arial" w:hAnsi="Arial" w:cs="Arial"/>
          <w:sz w:val="20"/>
          <w:szCs w:val="20"/>
          <w:lang w:val="en-GB"/>
        </w:rPr>
        <w:t>award</w:t>
      </w:r>
      <w:r w:rsidR="00BD150C" w:rsidRPr="002127FB">
        <w:rPr>
          <w:rFonts w:ascii="Arial" w:hAnsi="Arial" w:cs="Arial"/>
          <w:sz w:val="20"/>
          <w:szCs w:val="20"/>
        </w:rPr>
        <w:t>.</w:t>
      </w:r>
    </w:p>
    <w:p w:rsidR="007A7054" w:rsidRDefault="007A7054" w:rsidP="00D2480A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tbl>
      <w:tblPr>
        <w:tblW w:w="86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2735"/>
        <w:gridCol w:w="4211"/>
      </w:tblGrid>
      <w:tr w:rsidR="006074ED" w:rsidRPr="00122280" w:rsidTr="006074ED">
        <w:trPr>
          <w:trHeight w:val="690"/>
        </w:trPr>
        <w:tc>
          <w:tcPr>
            <w:tcW w:w="4436" w:type="dxa"/>
            <w:gridSpan w:val="2"/>
          </w:tcPr>
          <w:p w:rsidR="006074ED" w:rsidRPr="00122280" w:rsidRDefault="006074ED" w:rsidP="00B237D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22280">
              <w:rPr>
                <w:rFonts w:ascii="Arial" w:hAnsi="Arial" w:cs="Arial"/>
                <w:b/>
                <w:sz w:val="20"/>
                <w:szCs w:val="20"/>
                <w:lang w:val="en-GB"/>
              </w:rPr>
              <w:t>Employee Name:</w:t>
            </w:r>
          </w:p>
          <w:p w:rsidR="006074ED" w:rsidRPr="00122280" w:rsidRDefault="006074ED" w:rsidP="00B237D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bookmarkStart w:id="0" w:name="_GoBack"/>
            <w:bookmarkEnd w:id="0"/>
          </w:p>
          <w:p w:rsidR="006074ED" w:rsidRPr="00122280" w:rsidRDefault="006074ED" w:rsidP="00B237D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4211" w:type="dxa"/>
          </w:tcPr>
          <w:p w:rsidR="006074ED" w:rsidRPr="00122280" w:rsidRDefault="006074ED" w:rsidP="00B237D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22280">
              <w:rPr>
                <w:rFonts w:ascii="Arial" w:hAnsi="Arial" w:cs="Arial"/>
                <w:b/>
                <w:sz w:val="20"/>
                <w:szCs w:val="20"/>
                <w:lang w:val="en-GB"/>
              </w:rPr>
              <w:t>Job Title:</w:t>
            </w:r>
          </w:p>
        </w:tc>
      </w:tr>
      <w:tr w:rsidR="006074ED" w:rsidRPr="00122280" w:rsidTr="006074ED">
        <w:trPr>
          <w:trHeight w:val="690"/>
        </w:trPr>
        <w:tc>
          <w:tcPr>
            <w:tcW w:w="4436" w:type="dxa"/>
            <w:gridSpan w:val="2"/>
          </w:tcPr>
          <w:p w:rsidR="006074ED" w:rsidRPr="00122280" w:rsidRDefault="006074ED" w:rsidP="00B237D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22280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Line Manager: </w:t>
            </w:r>
          </w:p>
          <w:p w:rsidR="006074ED" w:rsidRPr="00122280" w:rsidRDefault="006074ED" w:rsidP="00B237D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4211" w:type="dxa"/>
          </w:tcPr>
          <w:p w:rsidR="006074ED" w:rsidRPr="00122280" w:rsidRDefault="006074ED" w:rsidP="006074ED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22280">
              <w:rPr>
                <w:rFonts w:ascii="Arial" w:hAnsi="Arial" w:cs="Arial"/>
                <w:b/>
                <w:sz w:val="20"/>
                <w:szCs w:val="20"/>
                <w:lang w:val="en-GB"/>
              </w:rPr>
              <w:t>School/Division:</w:t>
            </w:r>
          </w:p>
        </w:tc>
      </w:tr>
      <w:tr w:rsidR="006074ED" w:rsidRPr="00122280" w:rsidTr="00122280">
        <w:trPr>
          <w:trHeight w:val="690"/>
        </w:trPr>
        <w:tc>
          <w:tcPr>
            <w:tcW w:w="1701" w:type="dxa"/>
            <w:vAlign w:val="center"/>
          </w:tcPr>
          <w:p w:rsidR="006074ED" w:rsidRPr="00122280" w:rsidRDefault="006074ED" w:rsidP="00B237D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22280">
              <w:rPr>
                <w:rFonts w:ascii="Arial" w:hAnsi="Arial" w:cs="Arial"/>
                <w:b/>
                <w:sz w:val="20"/>
                <w:szCs w:val="20"/>
                <w:lang w:val="en-GB"/>
              </w:rPr>
              <w:t>Current Grade:</w:t>
            </w:r>
          </w:p>
        </w:tc>
        <w:tc>
          <w:tcPr>
            <w:tcW w:w="2735" w:type="dxa"/>
            <w:vAlign w:val="center"/>
          </w:tcPr>
          <w:p w:rsidR="006074ED" w:rsidRPr="00122280" w:rsidRDefault="006074ED" w:rsidP="0012228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4211" w:type="dxa"/>
          </w:tcPr>
          <w:p w:rsidR="001F63EA" w:rsidRPr="00122280" w:rsidRDefault="001F63EA" w:rsidP="001F63EA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22280">
              <w:rPr>
                <w:rFonts w:ascii="Arial" w:hAnsi="Arial" w:cs="Arial"/>
                <w:b/>
                <w:sz w:val="20"/>
                <w:szCs w:val="20"/>
                <w:lang w:val="en-GB"/>
              </w:rPr>
              <w:t>Start Date in Current Post:</w:t>
            </w:r>
          </w:p>
          <w:p w:rsidR="006074ED" w:rsidRPr="00122280" w:rsidRDefault="006074ED" w:rsidP="001F63EA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</w:tr>
      <w:tr w:rsidR="006074ED" w:rsidRPr="00122280" w:rsidTr="00122280">
        <w:trPr>
          <w:trHeight w:val="690"/>
        </w:trPr>
        <w:tc>
          <w:tcPr>
            <w:tcW w:w="1701" w:type="dxa"/>
            <w:vAlign w:val="center"/>
          </w:tcPr>
          <w:p w:rsidR="006074ED" w:rsidRPr="00122280" w:rsidRDefault="001F63EA" w:rsidP="006074ED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22280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Current </w:t>
            </w:r>
            <w:r w:rsidR="006074ED" w:rsidRPr="00122280">
              <w:rPr>
                <w:rFonts w:ascii="Arial" w:hAnsi="Arial" w:cs="Arial"/>
                <w:b/>
                <w:sz w:val="20"/>
                <w:szCs w:val="20"/>
                <w:lang w:val="en-GB"/>
              </w:rPr>
              <w:t>Salary Point:</w:t>
            </w:r>
          </w:p>
          <w:p w:rsidR="006074ED" w:rsidRPr="00122280" w:rsidRDefault="006074ED" w:rsidP="00B237D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2735" w:type="dxa"/>
            <w:vAlign w:val="center"/>
          </w:tcPr>
          <w:p w:rsidR="006074ED" w:rsidRPr="00122280" w:rsidRDefault="006074ED" w:rsidP="0012228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4211" w:type="dxa"/>
          </w:tcPr>
          <w:p w:rsidR="006074ED" w:rsidRPr="00122280" w:rsidRDefault="006074ED" w:rsidP="001F63EA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</w:tr>
    </w:tbl>
    <w:p w:rsidR="00D1530A" w:rsidRDefault="00D1530A" w:rsidP="00D2480A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:rsidR="00DD7A71" w:rsidRDefault="00DD7A71" w:rsidP="00D2480A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tbl>
      <w:tblPr>
        <w:tblW w:w="864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1073"/>
        <w:gridCol w:w="3599"/>
      </w:tblGrid>
      <w:tr w:rsidR="00673362" w:rsidRPr="002C0119" w:rsidTr="004A756E">
        <w:trPr>
          <w:trHeight w:val="724"/>
        </w:trPr>
        <w:tc>
          <w:tcPr>
            <w:tcW w:w="5042" w:type="dxa"/>
            <w:gridSpan w:val="2"/>
            <w:shd w:val="clear" w:color="auto" w:fill="D9D9D9" w:themeFill="background1" w:themeFillShade="D9"/>
            <w:vAlign w:val="center"/>
          </w:tcPr>
          <w:p w:rsidR="00673362" w:rsidRPr="002C0119" w:rsidRDefault="00673362" w:rsidP="00712AF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2C0119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Performance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Award</w:t>
            </w:r>
          </w:p>
        </w:tc>
        <w:tc>
          <w:tcPr>
            <w:tcW w:w="3599" w:type="dxa"/>
            <w:shd w:val="clear" w:color="auto" w:fill="D9D9D9" w:themeFill="background1" w:themeFillShade="D9"/>
            <w:vAlign w:val="center"/>
          </w:tcPr>
          <w:p w:rsidR="00673362" w:rsidRPr="002C0119" w:rsidRDefault="00257448" w:rsidP="000847B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Bonus </w:t>
            </w:r>
            <w:r w:rsidR="00673362">
              <w:rPr>
                <w:rFonts w:ascii="Arial" w:hAnsi="Arial" w:cs="Arial"/>
                <w:b/>
                <w:sz w:val="20"/>
                <w:szCs w:val="20"/>
                <w:lang w:val="en-GB"/>
              </w:rPr>
              <w:t>Amount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or </w:t>
            </w:r>
            <w:r w:rsidR="007B23E4">
              <w:rPr>
                <w:rFonts w:ascii="Arial" w:hAnsi="Arial" w:cs="Arial"/>
                <w:b/>
                <w:sz w:val="20"/>
                <w:szCs w:val="20"/>
                <w:lang w:val="en-GB"/>
              </w:rPr>
              <w:t>New Salary Point</w:t>
            </w:r>
          </w:p>
        </w:tc>
      </w:tr>
      <w:tr w:rsidR="00673362" w:rsidRPr="002C0119" w:rsidTr="00EC69D2">
        <w:trPr>
          <w:trHeight w:val="690"/>
        </w:trPr>
        <w:tc>
          <w:tcPr>
            <w:tcW w:w="3969" w:type="dxa"/>
            <w:vAlign w:val="center"/>
          </w:tcPr>
          <w:p w:rsidR="00673362" w:rsidRPr="002C0119" w:rsidRDefault="00673362" w:rsidP="00024FAC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  <w:p w:rsidR="00673362" w:rsidRPr="002C0119" w:rsidRDefault="00673362" w:rsidP="00024FAC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2C0119">
              <w:rPr>
                <w:rFonts w:ascii="Arial" w:hAnsi="Arial" w:cs="Arial"/>
                <w:b/>
                <w:sz w:val="20"/>
                <w:szCs w:val="20"/>
                <w:lang w:val="en-GB"/>
              </w:rPr>
              <w:t>Individual Performance Bonus</w:t>
            </w:r>
          </w:p>
          <w:p w:rsidR="00673362" w:rsidRPr="002C0119" w:rsidRDefault="00673362" w:rsidP="00024FAC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sdt>
          <w:sdtPr>
            <w:rPr>
              <w:rFonts w:ascii="Arial" w:hAnsi="Arial" w:cs="Arial"/>
              <w:b/>
              <w:sz w:val="20"/>
              <w:szCs w:val="20"/>
              <w:lang w:val="en-GB"/>
            </w:rPr>
            <w:id w:val="-2038728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73" w:type="dxa"/>
                <w:vAlign w:val="center"/>
              </w:tcPr>
              <w:p w:rsidR="00673362" w:rsidRPr="002C0119" w:rsidRDefault="00673362" w:rsidP="00024FAC">
                <w:pPr>
                  <w:jc w:val="center"/>
                  <w:rPr>
                    <w:rFonts w:ascii="Arial" w:hAnsi="Arial" w:cs="Arial"/>
                    <w:b/>
                    <w:sz w:val="20"/>
                    <w:szCs w:val="20"/>
                    <w:lang w:val="en-GB"/>
                  </w:rPr>
                </w:pPr>
                <w:r w:rsidRPr="002C0119">
                  <w:rPr>
                    <w:rFonts w:ascii="MS Gothic" w:eastAsia="MS Gothic" w:hAnsi="Arial" w:cs="Arial" w:hint="eastAsia"/>
                    <w:b/>
                    <w:sz w:val="20"/>
                    <w:szCs w:val="20"/>
                    <w:lang w:val="en-GB"/>
                  </w:rPr>
                  <w:t>☐</w:t>
                </w:r>
              </w:p>
            </w:tc>
          </w:sdtContent>
        </w:sdt>
        <w:tc>
          <w:tcPr>
            <w:tcW w:w="3599" w:type="dxa"/>
            <w:vAlign w:val="center"/>
          </w:tcPr>
          <w:p w:rsidR="00673362" w:rsidRPr="002C0119" w:rsidRDefault="00673362" w:rsidP="00024FA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</w:tr>
      <w:tr w:rsidR="00673362" w:rsidRPr="002C0119" w:rsidTr="00EC69D2">
        <w:trPr>
          <w:trHeight w:val="690"/>
        </w:trPr>
        <w:tc>
          <w:tcPr>
            <w:tcW w:w="3969" w:type="dxa"/>
            <w:vAlign w:val="center"/>
          </w:tcPr>
          <w:p w:rsidR="00673362" w:rsidRPr="002C0119" w:rsidRDefault="00673362" w:rsidP="00024FAC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2C0119">
              <w:rPr>
                <w:rFonts w:ascii="Arial" w:hAnsi="Arial" w:cs="Arial"/>
                <w:b/>
                <w:sz w:val="20"/>
                <w:szCs w:val="20"/>
                <w:lang w:val="en-GB"/>
              </w:rPr>
              <w:t>Team Performance Bonus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  <w:lang w:val="en-GB"/>
            </w:rPr>
            <w:id w:val="5589082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73" w:type="dxa"/>
                <w:vAlign w:val="center"/>
              </w:tcPr>
              <w:p w:rsidR="00673362" w:rsidRPr="002C0119" w:rsidRDefault="00673362" w:rsidP="00024FAC">
                <w:pPr>
                  <w:jc w:val="center"/>
                  <w:rPr>
                    <w:rFonts w:ascii="Arial" w:hAnsi="Arial" w:cs="Arial"/>
                    <w:b/>
                    <w:sz w:val="20"/>
                    <w:szCs w:val="20"/>
                    <w:lang w:val="en-GB"/>
                  </w:rPr>
                </w:pPr>
                <w:r w:rsidRPr="002C0119">
                  <w:rPr>
                    <w:rFonts w:ascii="MS Gothic" w:eastAsia="MS Gothic" w:hAnsi="MS Gothic" w:cs="Arial" w:hint="eastAsia"/>
                    <w:b/>
                    <w:sz w:val="20"/>
                    <w:szCs w:val="20"/>
                    <w:lang w:val="en-GB"/>
                  </w:rPr>
                  <w:t>☐</w:t>
                </w:r>
              </w:p>
            </w:tc>
          </w:sdtContent>
        </w:sdt>
        <w:tc>
          <w:tcPr>
            <w:tcW w:w="3599" w:type="dxa"/>
            <w:vAlign w:val="center"/>
          </w:tcPr>
          <w:p w:rsidR="00673362" w:rsidRPr="002C0119" w:rsidRDefault="00673362" w:rsidP="00024FA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</w:tr>
      <w:tr w:rsidR="00673362" w:rsidRPr="002C0119" w:rsidTr="00EC69D2">
        <w:trPr>
          <w:trHeight w:val="690"/>
        </w:trPr>
        <w:tc>
          <w:tcPr>
            <w:tcW w:w="3969" w:type="dxa"/>
            <w:vAlign w:val="center"/>
          </w:tcPr>
          <w:p w:rsidR="00A35BB9" w:rsidRDefault="00673362" w:rsidP="002C0119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Salary Increase – </w:t>
            </w:r>
          </w:p>
          <w:p w:rsidR="00673362" w:rsidRPr="002C0119" w:rsidRDefault="00673362" w:rsidP="00A35BB9">
            <w:pPr>
              <w:pStyle w:val="ListParagrap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Non-Discretionary Points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  <w:lang w:val="en-GB"/>
            </w:rPr>
            <w:id w:val="-13781542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73" w:type="dxa"/>
                <w:vAlign w:val="center"/>
              </w:tcPr>
              <w:p w:rsidR="00673362" w:rsidRPr="002C0119" w:rsidRDefault="00673362" w:rsidP="00024FAC">
                <w:pPr>
                  <w:jc w:val="center"/>
                  <w:rPr>
                    <w:rFonts w:ascii="Arial" w:hAnsi="Arial" w:cs="Arial"/>
                    <w:b/>
                    <w:sz w:val="20"/>
                    <w:szCs w:val="20"/>
                    <w:lang w:val="en-GB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  <w:szCs w:val="20"/>
                    <w:lang w:val="en-GB"/>
                  </w:rPr>
                  <w:t>☐</w:t>
                </w:r>
              </w:p>
            </w:tc>
          </w:sdtContent>
        </w:sdt>
        <w:tc>
          <w:tcPr>
            <w:tcW w:w="3599" w:type="dxa"/>
            <w:vAlign w:val="center"/>
          </w:tcPr>
          <w:p w:rsidR="00673362" w:rsidRDefault="00673362" w:rsidP="00024FA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</w:tr>
      <w:tr w:rsidR="00673362" w:rsidRPr="002C0119" w:rsidTr="00EC69D2">
        <w:trPr>
          <w:trHeight w:val="690"/>
        </w:trPr>
        <w:tc>
          <w:tcPr>
            <w:tcW w:w="3969" w:type="dxa"/>
            <w:vAlign w:val="center"/>
          </w:tcPr>
          <w:p w:rsidR="00A35BB9" w:rsidRDefault="00673362" w:rsidP="002C0119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Salary Increase </w:t>
            </w:r>
            <w:r w:rsidR="00A35BB9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– </w:t>
            </w:r>
          </w:p>
          <w:p w:rsidR="00673362" w:rsidRPr="002C0119" w:rsidRDefault="00673362" w:rsidP="00A35BB9">
            <w:pPr>
              <w:pStyle w:val="ListParagrap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Discretionary Salary Points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  <w:lang w:val="en-GB"/>
            </w:rPr>
            <w:id w:val="-7080981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73" w:type="dxa"/>
                <w:vAlign w:val="center"/>
              </w:tcPr>
              <w:p w:rsidR="00673362" w:rsidRPr="002C0119" w:rsidRDefault="00673362" w:rsidP="00024FAC">
                <w:pPr>
                  <w:jc w:val="center"/>
                  <w:rPr>
                    <w:rFonts w:ascii="Arial" w:hAnsi="Arial" w:cs="Arial"/>
                    <w:b/>
                    <w:sz w:val="20"/>
                    <w:szCs w:val="20"/>
                    <w:lang w:val="en-GB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20"/>
                    <w:szCs w:val="20"/>
                    <w:lang w:val="en-GB"/>
                  </w:rPr>
                  <w:t>☐</w:t>
                </w:r>
              </w:p>
            </w:tc>
          </w:sdtContent>
        </w:sdt>
        <w:tc>
          <w:tcPr>
            <w:tcW w:w="3599" w:type="dxa"/>
            <w:vAlign w:val="center"/>
          </w:tcPr>
          <w:p w:rsidR="00673362" w:rsidRDefault="00673362" w:rsidP="00024FA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</w:tr>
    </w:tbl>
    <w:p w:rsidR="006074ED" w:rsidRDefault="006074ED" w:rsidP="007675CB">
      <w:pPr>
        <w:rPr>
          <w:rFonts w:ascii="Arial" w:hAnsi="Arial" w:cs="Arial"/>
          <w:b/>
          <w:sz w:val="22"/>
          <w:szCs w:val="22"/>
          <w:lang w:val="en-GB"/>
        </w:rPr>
      </w:pPr>
    </w:p>
    <w:p w:rsidR="006074ED" w:rsidRDefault="006074ED" w:rsidP="006074ED">
      <w:pPr>
        <w:jc w:val="both"/>
        <w:rPr>
          <w:rFonts w:ascii="Arial" w:hAnsi="Arial" w:cs="Arial"/>
          <w:b/>
          <w:sz w:val="22"/>
          <w:szCs w:val="22"/>
          <w:lang w:val="en-GB"/>
        </w:rPr>
      </w:pPr>
      <w:r w:rsidRPr="00B237D7">
        <w:rPr>
          <w:rFonts w:ascii="Arial" w:hAnsi="Arial" w:cs="Arial"/>
          <w:b/>
          <w:sz w:val="22"/>
          <w:szCs w:val="22"/>
          <w:lang w:val="en-GB"/>
        </w:rPr>
        <w:t xml:space="preserve">Evidence in support of </w:t>
      </w:r>
      <w:r>
        <w:rPr>
          <w:rFonts w:ascii="Arial" w:hAnsi="Arial" w:cs="Arial"/>
          <w:b/>
          <w:sz w:val="22"/>
          <w:szCs w:val="22"/>
          <w:lang w:val="en-GB"/>
        </w:rPr>
        <w:t>Performance</w:t>
      </w:r>
      <w:r w:rsidRPr="00B237D7">
        <w:rPr>
          <w:rFonts w:ascii="Arial" w:hAnsi="Arial" w:cs="Arial"/>
          <w:b/>
          <w:sz w:val="22"/>
          <w:szCs w:val="22"/>
          <w:lang w:val="en-GB"/>
        </w:rPr>
        <w:t xml:space="preserve"> Award</w:t>
      </w:r>
    </w:p>
    <w:p w:rsidR="006074ED" w:rsidRPr="00B237D7" w:rsidRDefault="006074ED" w:rsidP="006074ED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:rsidR="006074ED" w:rsidRPr="00B237D7" w:rsidRDefault="006074ED" w:rsidP="006074ED">
      <w:pPr>
        <w:jc w:val="both"/>
        <w:rPr>
          <w:rFonts w:ascii="Arial" w:hAnsi="Arial" w:cs="Arial"/>
          <w:sz w:val="20"/>
          <w:szCs w:val="20"/>
          <w:lang w:val="en-GB"/>
        </w:rPr>
      </w:pPr>
      <w:r w:rsidRPr="00B237D7">
        <w:rPr>
          <w:rFonts w:ascii="Arial" w:hAnsi="Arial" w:cs="Arial"/>
          <w:sz w:val="20"/>
          <w:szCs w:val="20"/>
          <w:lang w:val="en-GB"/>
        </w:rPr>
        <w:t>Please provide</w:t>
      </w:r>
      <w:r>
        <w:rPr>
          <w:rFonts w:ascii="Arial" w:hAnsi="Arial" w:cs="Arial"/>
          <w:sz w:val="20"/>
          <w:szCs w:val="20"/>
          <w:lang w:val="en-GB"/>
        </w:rPr>
        <w:t xml:space="preserve"> below</w:t>
      </w:r>
      <w:r w:rsidR="000552A1">
        <w:rPr>
          <w:rFonts w:ascii="Arial" w:hAnsi="Arial" w:cs="Arial"/>
          <w:sz w:val="20"/>
          <w:szCs w:val="20"/>
          <w:lang w:val="en-GB"/>
        </w:rPr>
        <w:t xml:space="preserve"> or </w:t>
      </w:r>
      <w:r w:rsidR="000552A1" w:rsidRPr="002127FB">
        <w:rPr>
          <w:rFonts w:ascii="Arial" w:hAnsi="Arial" w:cs="Arial"/>
          <w:sz w:val="20"/>
          <w:szCs w:val="20"/>
          <w:lang w:val="en-GB"/>
        </w:rPr>
        <w:t>attached</w:t>
      </w:r>
      <w:r w:rsidRPr="002127FB">
        <w:rPr>
          <w:rFonts w:ascii="Arial" w:hAnsi="Arial" w:cs="Arial"/>
          <w:sz w:val="20"/>
          <w:szCs w:val="20"/>
          <w:lang w:val="en-GB"/>
        </w:rPr>
        <w:t xml:space="preserve"> a clear, specific business case in support of your </w:t>
      </w:r>
      <w:r w:rsidR="002127FB" w:rsidRPr="002127FB">
        <w:rPr>
          <w:rFonts w:ascii="Arial" w:hAnsi="Arial" w:cs="Arial"/>
          <w:color w:val="343536"/>
          <w:sz w:val="20"/>
          <w:szCs w:val="20"/>
          <w:lang w:val="en"/>
        </w:rPr>
        <w:t xml:space="preserve">Discretionary Pay Review </w:t>
      </w:r>
      <w:r w:rsidRPr="002127FB">
        <w:rPr>
          <w:rFonts w:ascii="Arial" w:hAnsi="Arial" w:cs="Arial"/>
          <w:sz w:val="20"/>
          <w:szCs w:val="20"/>
          <w:lang w:val="en-GB"/>
        </w:rPr>
        <w:t xml:space="preserve">recommendation with reference to the </w:t>
      </w:r>
      <w:r w:rsidR="002127FB" w:rsidRPr="002127FB">
        <w:rPr>
          <w:rFonts w:ascii="Arial" w:hAnsi="Arial" w:cs="Arial"/>
          <w:color w:val="343536"/>
          <w:sz w:val="20"/>
          <w:szCs w:val="20"/>
          <w:lang w:val="en"/>
        </w:rPr>
        <w:t xml:space="preserve">Discretionary Pay Review </w:t>
      </w:r>
      <w:r w:rsidRPr="002127FB">
        <w:rPr>
          <w:rFonts w:ascii="Arial" w:hAnsi="Arial" w:cs="Arial"/>
          <w:sz w:val="20"/>
          <w:szCs w:val="20"/>
          <w:lang w:val="en-GB"/>
        </w:rPr>
        <w:t>as set out in the policy,</w:t>
      </w:r>
      <w:r w:rsidR="00927C95" w:rsidRPr="002127FB">
        <w:rPr>
          <w:rFonts w:ascii="Arial" w:hAnsi="Arial" w:cs="Arial"/>
          <w:sz w:val="20"/>
          <w:szCs w:val="20"/>
          <w:lang w:val="en-GB"/>
        </w:rPr>
        <w:t xml:space="preserve"> the strategic objectives of the School/Division</w:t>
      </w:r>
      <w:r w:rsidRPr="00B237D7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and including empirical evidence of performance results and</w:t>
      </w:r>
      <w:r w:rsidRPr="00B237D7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behaviours.</w:t>
      </w:r>
      <w:r w:rsidR="000A2489">
        <w:rPr>
          <w:rFonts w:ascii="Arial" w:hAnsi="Arial" w:cs="Arial"/>
          <w:sz w:val="20"/>
          <w:szCs w:val="20"/>
          <w:lang w:val="en-GB"/>
        </w:rPr>
        <w:t xml:space="preserve">  </w:t>
      </w:r>
    </w:p>
    <w:p w:rsidR="00AD73EA" w:rsidRDefault="00AD73EA" w:rsidP="006074ED">
      <w:pPr>
        <w:rPr>
          <w:rFonts w:ascii="Arial" w:hAnsi="Arial" w:cs="Arial"/>
          <w:b/>
          <w:sz w:val="22"/>
          <w:szCs w:val="22"/>
          <w:lang w:val="en-GB"/>
        </w:rPr>
      </w:pPr>
    </w:p>
    <w:p w:rsidR="006074ED" w:rsidRDefault="006074ED" w:rsidP="006074ED">
      <w:pPr>
        <w:rPr>
          <w:rFonts w:ascii="Arial" w:hAnsi="Arial" w:cs="Arial"/>
          <w:b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402"/>
        <w:gridCol w:w="709"/>
        <w:gridCol w:w="1978"/>
      </w:tblGrid>
      <w:tr w:rsidR="00195B08" w:rsidRPr="00F94C79" w:rsidTr="004B6DBD">
        <w:trPr>
          <w:trHeight w:val="621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95B08" w:rsidRPr="00F94C79" w:rsidRDefault="00195B08" w:rsidP="00F94C79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F94C79">
              <w:rPr>
                <w:rFonts w:ascii="Arial" w:hAnsi="Arial" w:cs="Arial"/>
                <w:b/>
                <w:sz w:val="18"/>
                <w:szCs w:val="18"/>
                <w:lang w:val="en-GB"/>
              </w:rPr>
              <w:t>Line Manager Name:</w:t>
            </w:r>
          </w:p>
        </w:tc>
        <w:tc>
          <w:tcPr>
            <w:tcW w:w="6089" w:type="dxa"/>
            <w:gridSpan w:val="3"/>
            <w:vAlign w:val="center"/>
          </w:tcPr>
          <w:p w:rsidR="00195B08" w:rsidRPr="00F94C79" w:rsidRDefault="00195B08" w:rsidP="006074ED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</w:tr>
      <w:tr w:rsidR="00F94C79" w:rsidRPr="00F94C79" w:rsidTr="004B6DBD">
        <w:trPr>
          <w:trHeight w:val="621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F94C79" w:rsidRPr="00F94C79" w:rsidRDefault="00F94C79" w:rsidP="006074ED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F94C79">
              <w:rPr>
                <w:rFonts w:ascii="Arial" w:hAnsi="Arial" w:cs="Arial"/>
                <w:b/>
                <w:sz w:val="18"/>
                <w:szCs w:val="18"/>
                <w:lang w:val="en-GB"/>
              </w:rPr>
              <w:t>Line Manager Signature:</w:t>
            </w:r>
          </w:p>
        </w:tc>
        <w:tc>
          <w:tcPr>
            <w:tcW w:w="3402" w:type="dxa"/>
            <w:vAlign w:val="center"/>
          </w:tcPr>
          <w:p w:rsidR="00F94C79" w:rsidRPr="00F94C79" w:rsidRDefault="00F94C79" w:rsidP="006074ED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F94C79" w:rsidRPr="00F94C79" w:rsidRDefault="00F94C79" w:rsidP="006074ED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F94C79">
              <w:rPr>
                <w:rFonts w:ascii="Arial" w:hAnsi="Arial" w:cs="Arial"/>
                <w:b/>
                <w:sz w:val="18"/>
                <w:szCs w:val="18"/>
                <w:lang w:val="en-GB"/>
              </w:rPr>
              <w:t>Date:</w:t>
            </w:r>
          </w:p>
        </w:tc>
        <w:tc>
          <w:tcPr>
            <w:tcW w:w="1978" w:type="dxa"/>
            <w:vAlign w:val="center"/>
          </w:tcPr>
          <w:p w:rsidR="00F94C79" w:rsidRPr="00F94C79" w:rsidRDefault="00F94C79" w:rsidP="006074ED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</w:tr>
      <w:tr w:rsidR="00195B08" w:rsidRPr="00F94C79" w:rsidTr="004B6DBD">
        <w:trPr>
          <w:trHeight w:val="621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195B08" w:rsidRPr="00F94C79" w:rsidRDefault="00195B08" w:rsidP="006074ED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F94C79">
              <w:rPr>
                <w:rFonts w:ascii="Arial" w:hAnsi="Arial" w:cs="Arial"/>
                <w:b/>
                <w:sz w:val="18"/>
                <w:szCs w:val="18"/>
                <w:lang w:val="en-GB"/>
              </w:rPr>
              <w:t>Head of School or Director of Division Name:</w:t>
            </w:r>
          </w:p>
        </w:tc>
        <w:tc>
          <w:tcPr>
            <w:tcW w:w="6089" w:type="dxa"/>
            <w:gridSpan w:val="3"/>
            <w:vAlign w:val="center"/>
          </w:tcPr>
          <w:p w:rsidR="00195B08" w:rsidRPr="00F94C79" w:rsidRDefault="00195B08" w:rsidP="006074ED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</w:tr>
      <w:tr w:rsidR="00F94C79" w:rsidRPr="00F94C79" w:rsidTr="004B6DBD">
        <w:trPr>
          <w:trHeight w:val="621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F94C79" w:rsidRPr="00F94C79" w:rsidRDefault="00F94C79" w:rsidP="00F94C79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F94C79">
              <w:rPr>
                <w:rFonts w:ascii="Arial" w:hAnsi="Arial" w:cs="Arial"/>
                <w:b/>
                <w:sz w:val="18"/>
                <w:szCs w:val="18"/>
                <w:lang w:val="en-GB"/>
              </w:rPr>
              <w:t>Head of School or Director of Division Signature:</w:t>
            </w:r>
          </w:p>
        </w:tc>
        <w:tc>
          <w:tcPr>
            <w:tcW w:w="3402" w:type="dxa"/>
            <w:vAlign w:val="center"/>
          </w:tcPr>
          <w:p w:rsidR="00F94C79" w:rsidRPr="00F94C79" w:rsidRDefault="00F94C79" w:rsidP="006074ED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F94C79" w:rsidRPr="00F94C79" w:rsidRDefault="00F94C79" w:rsidP="006074ED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F94C79">
              <w:rPr>
                <w:rFonts w:ascii="Arial" w:hAnsi="Arial" w:cs="Arial"/>
                <w:b/>
                <w:sz w:val="18"/>
                <w:szCs w:val="18"/>
                <w:lang w:val="en-GB"/>
              </w:rPr>
              <w:t>Date:</w:t>
            </w:r>
          </w:p>
        </w:tc>
        <w:tc>
          <w:tcPr>
            <w:tcW w:w="1978" w:type="dxa"/>
            <w:vAlign w:val="center"/>
          </w:tcPr>
          <w:p w:rsidR="00F94C79" w:rsidRPr="00F94C79" w:rsidRDefault="00F94C79" w:rsidP="006074ED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</w:tr>
    </w:tbl>
    <w:p w:rsidR="006074ED" w:rsidRDefault="006074ED" w:rsidP="006074ED">
      <w:pPr>
        <w:rPr>
          <w:rFonts w:ascii="Arial" w:hAnsi="Arial" w:cs="Arial"/>
          <w:b/>
          <w:sz w:val="22"/>
          <w:szCs w:val="22"/>
          <w:lang w:val="en-GB"/>
        </w:rPr>
      </w:pPr>
    </w:p>
    <w:p w:rsidR="007163A6" w:rsidRDefault="007163A6" w:rsidP="006074ED">
      <w:pPr>
        <w:rPr>
          <w:rFonts w:ascii="Arial" w:hAnsi="Arial" w:cs="Arial"/>
          <w:b/>
          <w:sz w:val="22"/>
          <w:szCs w:val="22"/>
          <w:lang w:val="en-GB"/>
        </w:rPr>
      </w:pPr>
    </w:p>
    <w:p w:rsidR="007163A6" w:rsidRDefault="007163A6" w:rsidP="006074ED">
      <w:r>
        <w:t>Supporting evidence for performance award recommendation:</w:t>
      </w:r>
    </w:p>
    <w:p w:rsidR="007163A6" w:rsidRDefault="007163A6" w:rsidP="006074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6"/>
      </w:tblGrid>
      <w:tr w:rsidR="007163A6" w:rsidTr="007163A6">
        <w:tc>
          <w:tcPr>
            <w:tcW w:w="8636" w:type="dxa"/>
          </w:tcPr>
          <w:p w:rsidR="007163A6" w:rsidRDefault="007163A6" w:rsidP="006074E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7163A6" w:rsidRDefault="007163A6" w:rsidP="006074E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7163A6" w:rsidRDefault="007163A6" w:rsidP="006074E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7163A6" w:rsidRDefault="007163A6" w:rsidP="006074E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7163A6" w:rsidRDefault="007163A6" w:rsidP="006074E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7163A6" w:rsidRDefault="007163A6" w:rsidP="006074E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7163A6" w:rsidRDefault="007163A6" w:rsidP="006074E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7163A6" w:rsidRDefault="007163A6" w:rsidP="006074E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7163A6" w:rsidRDefault="007163A6" w:rsidP="006074E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7163A6" w:rsidRDefault="007163A6" w:rsidP="006074E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7163A6" w:rsidRDefault="007163A6" w:rsidP="006074E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7163A6" w:rsidRDefault="007163A6" w:rsidP="006074E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7163A6" w:rsidRDefault="007163A6" w:rsidP="006074E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7163A6" w:rsidRDefault="007163A6" w:rsidP="006074E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7163A6" w:rsidRDefault="007163A6" w:rsidP="006074E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7163A6" w:rsidRDefault="007163A6" w:rsidP="006074E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7163A6" w:rsidRDefault="007163A6" w:rsidP="006074E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7163A6" w:rsidRDefault="007163A6" w:rsidP="006074E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7163A6" w:rsidRDefault="007163A6" w:rsidP="006074E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7163A6" w:rsidRDefault="007163A6" w:rsidP="006074E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7163A6" w:rsidRDefault="007163A6" w:rsidP="006074E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7163A6" w:rsidRDefault="007163A6" w:rsidP="006074E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7163A6" w:rsidRDefault="007163A6" w:rsidP="006074E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7163A6" w:rsidRDefault="007163A6" w:rsidP="006074E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7163A6" w:rsidRDefault="007163A6" w:rsidP="006074E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7163A6" w:rsidRDefault="007163A6" w:rsidP="006074E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7163A6" w:rsidRDefault="007163A6" w:rsidP="006074E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7163A6" w:rsidRDefault="007163A6" w:rsidP="006074E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7163A6" w:rsidRDefault="007163A6" w:rsidP="006074E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7163A6" w:rsidRDefault="007163A6" w:rsidP="006074E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7163A6" w:rsidRDefault="007163A6" w:rsidP="006074E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7163A6" w:rsidRDefault="007163A6" w:rsidP="006074E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7163A6" w:rsidRDefault="007163A6" w:rsidP="006074E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7163A6" w:rsidRDefault="007163A6" w:rsidP="006074E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7163A6" w:rsidRDefault="007163A6" w:rsidP="006074E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7163A6" w:rsidRDefault="007163A6" w:rsidP="006074E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7163A6" w:rsidRDefault="007163A6" w:rsidP="006074E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7163A6" w:rsidRDefault="007163A6" w:rsidP="006074E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7163A6" w:rsidRDefault="007163A6" w:rsidP="006074E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7163A6" w:rsidRDefault="007163A6" w:rsidP="006074E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7163A6" w:rsidRDefault="007163A6" w:rsidP="006074E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7163A6" w:rsidRDefault="007163A6" w:rsidP="006074E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7163A6" w:rsidRDefault="007163A6" w:rsidP="006074E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7163A6" w:rsidRDefault="007163A6" w:rsidP="006074E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7163A6" w:rsidRDefault="007163A6" w:rsidP="006074E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7163A6" w:rsidRDefault="007163A6" w:rsidP="006074E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7163A6" w:rsidRDefault="007163A6" w:rsidP="006074E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7163A6" w:rsidRDefault="007163A6" w:rsidP="006074E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7163A6" w:rsidRDefault="007163A6" w:rsidP="006074E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7163A6" w:rsidRDefault="007163A6" w:rsidP="006074E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</w:tbl>
    <w:p w:rsidR="007163A6" w:rsidRDefault="007163A6" w:rsidP="006074ED">
      <w:pPr>
        <w:rPr>
          <w:rFonts w:ascii="Arial" w:hAnsi="Arial" w:cs="Arial"/>
          <w:b/>
          <w:sz w:val="22"/>
          <w:szCs w:val="22"/>
          <w:lang w:val="en-GB"/>
        </w:rPr>
      </w:pPr>
    </w:p>
    <w:sectPr w:rsidR="007163A6" w:rsidSect="00941F70">
      <w:footerReference w:type="even" r:id="rId8"/>
      <w:footerReference w:type="default" r:id="rId9"/>
      <w:pgSz w:w="12240" w:h="15840" w:code="1"/>
      <w:pgMar w:top="1021" w:right="1797" w:bottom="1021" w:left="1797" w:header="709" w:footer="709" w:gutter="0"/>
      <w:paperSrc w:first="15" w:other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A74" w:rsidRDefault="00A80A74">
      <w:r>
        <w:separator/>
      </w:r>
    </w:p>
  </w:endnote>
  <w:endnote w:type="continuationSeparator" w:id="0">
    <w:p w:rsidR="00A80A74" w:rsidRDefault="00A80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A74" w:rsidRDefault="00A80A74" w:rsidP="007812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80A74" w:rsidRDefault="00A80A74" w:rsidP="00021B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A74" w:rsidRPr="00D9304A" w:rsidRDefault="00A80A74" w:rsidP="00781285">
    <w:pPr>
      <w:pStyle w:val="Footer"/>
      <w:framePr w:wrap="around" w:vAnchor="text" w:hAnchor="margin" w:xAlign="right" w:y="1"/>
      <w:rPr>
        <w:rStyle w:val="PageNumber"/>
        <w:rFonts w:ascii="Arial" w:hAnsi="Arial" w:cs="Arial"/>
        <w:sz w:val="18"/>
        <w:szCs w:val="18"/>
      </w:rPr>
    </w:pPr>
    <w:r w:rsidRPr="00D9304A">
      <w:rPr>
        <w:rStyle w:val="PageNumber"/>
        <w:rFonts w:ascii="Arial" w:hAnsi="Arial" w:cs="Arial"/>
        <w:sz w:val="18"/>
        <w:szCs w:val="18"/>
      </w:rPr>
      <w:fldChar w:fldCharType="begin"/>
    </w:r>
    <w:r w:rsidRPr="00D9304A">
      <w:rPr>
        <w:rStyle w:val="PageNumber"/>
        <w:rFonts w:ascii="Arial" w:hAnsi="Arial" w:cs="Arial"/>
        <w:sz w:val="18"/>
        <w:szCs w:val="18"/>
      </w:rPr>
      <w:instrText xml:space="preserve">PAGE  </w:instrText>
    </w:r>
    <w:r w:rsidRPr="00D9304A">
      <w:rPr>
        <w:rStyle w:val="PageNumber"/>
        <w:rFonts w:ascii="Arial" w:hAnsi="Arial" w:cs="Arial"/>
        <w:sz w:val="18"/>
        <w:szCs w:val="18"/>
      </w:rPr>
      <w:fldChar w:fldCharType="separate"/>
    </w:r>
    <w:r w:rsidR="00104256">
      <w:rPr>
        <w:rStyle w:val="PageNumber"/>
        <w:rFonts w:ascii="Arial" w:hAnsi="Arial" w:cs="Arial"/>
        <w:noProof/>
        <w:sz w:val="18"/>
        <w:szCs w:val="18"/>
      </w:rPr>
      <w:t>1</w:t>
    </w:r>
    <w:r w:rsidRPr="00D9304A">
      <w:rPr>
        <w:rStyle w:val="PageNumber"/>
        <w:rFonts w:ascii="Arial" w:hAnsi="Arial" w:cs="Arial"/>
        <w:sz w:val="18"/>
        <w:szCs w:val="18"/>
      </w:rPr>
      <w:fldChar w:fldCharType="end"/>
    </w:r>
  </w:p>
  <w:p w:rsidR="00A80A74" w:rsidRPr="00D9304A" w:rsidRDefault="00A80A74" w:rsidP="00F925A3">
    <w:pPr>
      <w:pStyle w:val="BodyTextIndent3"/>
      <w:spacing w:before="0" w:after="0"/>
      <w:ind w:left="0"/>
      <w:rPr>
        <w:sz w:val="18"/>
        <w:szCs w:val="18"/>
      </w:rPr>
    </w:pPr>
    <w:r w:rsidRPr="00D9304A">
      <w:rPr>
        <w:sz w:val="18"/>
        <w:szCs w:val="18"/>
      </w:rPr>
      <w:t xml:space="preserve">Human Resources </w:t>
    </w:r>
    <w:r w:rsidR="008D131C">
      <w:rPr>
        <w:sz w:val="18"/>
        <w:szCs w:val="18"/>
      </w:rPr>
      <w:t>Oct</w:t>
    </w:r>
    <w:r w:rsidRPr="00D9304A">
      <w:rPr>
        <w:sz w:val="18"/>
        <w:szCs w:val="18"/>
      </w:rPr>
      <w:t xml:space="preserve"> 201</w:t>
    </w:r>
    <w:r w:rsidR="006D2F5F">
      <w:rPr>
        <w:sz w:val="18"/>
        <w:szCs w:val="18"/>
      </w:rPr>
      <w:t>8</w:t>
    </w:r>
  </w:p>
  <w:p w:rsidR="00A80A74" w:rsidRPr="00E5710E" w:rsidRDefault="00A80A74" w:rsidP="00E5710E">
    <w:pPr>
      <w:pStyle w:val="Footer"/>
      <w:ind w:right="360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A74" w:rsidRDefault="00A80A74">
      <w:r>
        <w:separator/>
      </w:r>
    </w:p>
  </w:footnote>
  <w:footnote w:type="continuationSeparator" w:id="0">
    <w:p w:rsidR="00A80A74" w:rsidRDefault="00A80A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0347"/>
    <w:multiLevelType w:val="hybridMultilevel"/>
    <w:tmpl w:val="BAA8649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41450"/>
    <w:multiLevelType w:val="multilevel"/>
    <w:tmpl w:val="3E968168"/>
    <w:lvl w:ilvl="0">
      <w:start w:val="1"/>
      <w:numFmt w:val="lowerLetter"/>
      <w:lvlText w:val="%1."/>
      <w:lvlJc w:val="left"/>
      <w:pPr>
        <w:ind w:left="1800" w:hanging="360"/>
      </w:p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0F6BB0"/>
    <w:multiLevelType w:val="multilevel"/>
    <w:tmpl w:val="2F24E6F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8A3074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620215"/>
    <w:multiLevelType w:val="hybridMultilevel"/>
    <w:tmpl w:val="259C2DB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A710D"/>
    <w:multiLevelType w:val="multilevel"/>
    <w:tmpl w:val="86E68E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6" w15:restartNumberingAfterBreak="0">
    <w:nsid w:val="1E5F5570"/>
    <w:multiLevelType w:val="hybridMultilevel"/>
    <w:tmpl w:val="1C9AC07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E079B"/>
    <w:multiLevelType w:val="multilevel"/>
    <w:tmpl w:val="CD9C5974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615B2A56"/>
    <w:multiLevelType w:val="multilevel"/>
    <w:tmpl w:val="ABA42122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39A4C0A"/>
    <w:multiLevelType w:val="hybridMultilevel"/>
    <w:tmpl w:val="A9DABBF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97B3D0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9B972E1"/>
    <w:multiLevelType w:val="multilevel"/>
    <w:tmpl w:val="8A6CCBEA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Roman"/>
      <w:lvlText w:val="(%2)"/>
      <w:lvlJc w:val="left"/>
      <w:pPr>
        <w:ind w:left="862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BFE15EA"/>
    <w:multiLevelType w:val="hybridMultilevel"/>
    <w:tmpl w:val="768A062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11"/>
  </w:num>
  <w:num w:numId="5">
    <w:abstractNumId w:val="3"/>
  </w:num>
  <w:num w:numId="6">
    <w:abstractNumId w:val="0"/>
  </w:num>
  <w:num w:numId="7">
    <w:abstractNumId w:val="4"/>
  </w:num>
  <w:num w:numId="8">
    <w:abstractNumId w:val="12"/>
  </w:num>
  <w:num w:numId="9">
    <w:abstractNumId w:val="2"/>
  </w:num>
  <w:num w:numId="10">
    <w:abstractNumId w:val="5"/>
  </w:num>
  <w:num w:numId="11">
    <w:abstractNumId w:val="8"/>
  </w:num>
  <w:num w:numId="12">
    <w:abstractNumId w:val="6"/>
  </w:num>
  <w:num w:numId="13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6E7"/>
    <w:rsid w:val="00001AE7"/>
    <w:rsid w:val="000027C8"/>
    <w:rsid w:val="00004685"/>
    <w:rsid w:val="00014FD7"/>
    <w:rsid w:val="00017258"/>
    <w:rsid w:val="00021B80"/>
    <w:rsid w:val="00024FAC"/>
    <w:rsid w:val="000262D1"/>
    <w:rsid w:val="00030F48"/>
    <w:rsid w:val="000317FD"/>
    <w:rsid w:val="00036FE4"/>
    <w:rsid w:val="00042B82"/>
    <w:rsid w:val="000446D1"/>
    <w:rsid w:val="0004476C"/>
    <w:rsid w:val="00046716"/>
    <w:rsid w:val="000526DC"/>
    <w:rsid w:val="000532A5"/>
    <w:rsid w:val="00053831"/>
    <w:rsid w:val="000552A1"/>
    <w:rsid w:val="00056313"/>
    <w:rsid w:val="00057AA6"/>
    <w:rsid w:val="00060935"/>
    <w:rsid w:val="00061309"/>
    <w:rsid w:val="0006751C"/>
    <w:rsid w:val="0006764C"/>
    <w:rsid w:val="00075DE3"/>
    <w:rsid w:val="00077832"/>
    <w:rsid w:val="000847BB"/>
    <w:rsid w:val="000869D3"/>
    <w:rsid w:val="00092BCB"/>
    <w:rsid w:val="0009435B"/>
    <w:rsid w:val="00094F06"/>
    <w:rsid w:val="000A2489"/>
    <w:rsid w:val="000A2DF5"/>
    <w:rsid w:val="000A2ED2"/>
    <w:rsid w:val="000A3454"/>
    <w:rsid w:val="000A54F2"/>
    <w:rsid w:val="000B057C"/>
    <w:rsid w:val="000B2E8C"/>
    <w:rsid w:val="000B367A"/>
    <w:rsid w:val="000B40BD"/>
    <w:rsid w:val="000C13C6"/>
    <w:rsid w:val="000C3536"/>
    <w:rsid w:val="000C41F4"/>
    <w:rsid w:val="000C45D1"/>
    <w:rsid w:val="000D1207"/>
    <w:rsid w:val="000D241F"/>
    <w:rsid w:val="000E0875"/>
    <w:rsid w:val="000E25B3"/>
    <w:rsid w:val="000F128B"/>
    <w:rsid w:val="000F1639"/>
    <w:rsid w:val="000F4FE0"/>
    <w:rsid w:val="000F5C1D"/>
    <w:rsid w:val="000F6B81"/>
    <w:rsid w:val="00104256"/>
    <w:rsid w:val="00106132"/>
    <w:rsid w:val="00110229"/>
    <w:rsid w:val="0011238A"/>
    <w:rsid w:val="00113C12"/>
    <w:rsid w:val="00113DCB"/>
    <w:rsid w:val="00115273"/>
    <w:rsid w:val="00115AF5"/>
    <w:rsid w:val="0011607C"/>
    <w:rsid w:val="00120146"/>
    <w:rsid w:val="0012116D"/>
    <w:rsid w:val="00122280"/>
    <w:rsid w:val="001241C5"/>
    <w:rsid w:val="001313DF"/>
    <w:rsid w:val="00131F93"/>
    <w:rsid w:val="001364D5"/>
    <w:rsid w:val="00154F77"/>
    <w:rsid w:val="00155018"/>
    <w:rsid w:val="00155427"/>
    <w:rsid w:val="001616EF"/>
    <w:rsid w:val="00161745"/>
    <w:rsid w:val="001654C0"/>
    <w:rsid w:val="00165D69"/>
    <w:rsid w:val="00170471"/>
    <w:rsid w:val="00171583"/>
    <w:rsid w:val="00171A67"/>
    <w:rsid w:val="0017621E"/>
    <w:rsid w:val="00177BDE"/>
    <w:rsid w:val="00177EDB"/>
    <w:rsid w:val="001853B2"/>
    <w:rsid w:val="00190C6E"/>
    <w:rsid w:val="0019228C"/>
    <w:rsid w:val="0019459A"/>
    <w:rsid w:val="00195699"/>
    <w:rsid w:val="00195B08"/>
    <w:rsid w:val="001A18F1"/>
    <w:rsid w:val="001A3434"/>
    <w:rsid w:val="001A38FD"/>
    <w:rsid w:val="001A4CF5"/>
    <w:rsid w:val="001A61C5"/>
    <w:rsid w:val="001B14B2"/>
    <w:rsid w:val="001C2D0D"/>
    <w:rsid w:val="001C459D"/>
    <w:rsid w:val="001C5A70"/>
    <w:rsid w:val="001D33AA"/>
    <w:rsid w:val="001D6770"/>
    <w:rsid w:val="001E05F5"/>
    <w:rsid w:val="001E1E4A"/>
    <w:rsid w:val="001E3B34"/>
    <w:rsid w:val="001E6373"/>
    <w:rsid w:val="001E7B74"/>
    <w:rsid w:val="001F0528"/>
    <w:rsid w:val="001F63EA"/>
    <w:rsid w:val="002023EE"/>
    <w:rsid w:val="002066EA"/>
    <w:rsid w:val="00211CEC"/>
    <w:rsid w:val="002127FB"/>
    <w:rsid w:val="0021317C"/>
    <w:rsid w:val="00214B2E"/>
    <w:rsid w:val="00236218"/>
    <w:rsid w:val="00237219"/>
    <w:rsid w:val="0024213B"/>
    <w:rsid w:val="00246502"/>
    <w:rsid w:val="00247D4D"/>
    <w:rsid w:val="00251E47"/>
    <w:rsid w:val="00257448"/>
    <w:rsid w:val="00257E22"/>
    <w:rsid w:val="00261E27"/>
    <w:rsid w:val="00263B9A"/>
    <w:rsid w:val="00263FE8"/>
    <w:rsid w:val="002674EA"/>
    <w:rsid w:val="00270267"/>
    <w:rsid w:val="002764D9"/>
    <w:rsid w:val="002773C7"/>
    <w:rsid w:val="002844B8"/>
    <w:rsid w:val="00286A2E"/>
    <w:rsid w:val="0029240E"/>
    <w:rsid w:val="00293531"/>
    <w:rsid w:val="002946C0"/>
    <w:rsid w:val="002A3567"/>
    <w:rsid w:val="002A4813"/>
    <w:rsid w:val="002A4ECE"/>
    <w:rsid w:val="002A751A"/>
    <w:rsid w:val="002B65A9"/>
    <w:rsid w:val="002C00E8"/>
    <w:rsid w:val="002C0119"/>
    <w:rsid w:val="002C0DD4"/>
    <w:rsid w:val="002C656F"/>
    <w:rsid w:val="002C7A28"/>
    <w:rsid w:val="002D0745"/>
    <w:rsid w:val="002D16EB"/>
    <w:rsid w:val="002D1CCA"/>
    <w:rsid w:val="002D2F81"/>
    <w:rsid w:val="002D5318"/>
    <w:rsid w:val="002D65BC"/>
    <w:rsid w:val="002E08B3"/>
    <w:rsid w:val="002E2EC3"/>
    <w:rsid w:val="002E381C"/>
    <w:rsid w:val="002E5080"/>
    <w:rsid w:val="002F0B46"/>
    <w:rsid w:val="002F1053"/>
    <w:rsid w:val="002F2368"/>
    <w:rsid w:val="002F25FA"/>
    <w:rsid w:val="002F414E"/>
    <w:rsid w:val="002F5C3F"/>
    <w:rsid w:val="002F70D1"/>
    <w:rsid w:val="0030135A"/>
    <w:rsid w:val="00301FB4"/>
    <w:rsid w:val="003020D7"/>
    <w:rsid w:val="0030275B"/>
    <w:rsid w:val="00304986"/>
    <w:rsid w:val="00306214"/>
    <w:rsid w:val="003069E2"/>
    <w:rsid w:val="00307CBF"/>
    <w:rsid w:val="0031316C"/>
    <w:rsid w:val="003136A7"/>
    <w:rsid w:val="00313B8E"/>
    <w:rsid w:val="00317109"/>
    <w:rsid w:val="00324B0C"/>
    <w:rsid w:val="0033083B"/>
    <w:rsid w:val="00336BAC"/>
    <w:rsid w:val="00340984"/>
    <w:rsid w:val="00341184"/>
    <w:rsid w:val="00341397"/>
    <w:rsid w:val="003506E4"/>
    <w:rsid w:val="00363CDE"/>
    <w:rsid w:val="00364139"/>
    <w:rsid w:val="00370D70"/>
    <w:rsid w:val="003729B1"/>
    <w:rsid w:val="00374745"/>
    <w:rsid w:val="0037569A"/>
    <w:rsid w:val="00375B2A"/>
    <w:rsid w:val="00381B80"/>
    <w:rsid w:val="00382D94"/>
    <w:rsid w:val="00384E7A"/>
    <w:rsid w:val="003864F1"/>
    <w:rsid w:val="003869A7"/>
    <w:rsid w:val="00390B3D"/>
    <w:rsid w:val="0039514E"/>
    <w:rsid w:val="003957FF"/>
    <w:rsid w:val="0039679A"/>
    <w:rsid w:val="003A5839"/>
    <w:rsid w:val="003C38A5"/>
    <w:rsid w:val="003C5510"/>
    <w:rsid w:val="003D3802"/>
    <w:rsid w:val="003D3A96"/>
    <w:rsid w:val="003D3B74"/>
    <w:rsid w:val="003E2D83"/>
    <w:rsid w:val="003E515E"/>
    <w:rsid w:val="003F39E2"/>
    <w:rsid w:val="00403DC2"/>
    <w:rsid w:val="004100CC"/>
    <w:rsid w:val="004112E9"/>
    <w:rsid w:val="00411701"/>
    <w:rsid w:val="00416DBE"/>
    <w:rsid w:val="004171C5"/>
    <w:rsid w:val="0042193E"/>
    <w:rsid w:val="00423729"/>
    <w:rsid w:val="0042498B"/>
    <w:rsid w:val="004371E2"/>
    <w:rsid w:val="00444789"/>
    <w:rsid w:val="00445DEC"/>
    <w:rsid w:val="00454246"/>
    <w:rsid w:val="004558E2"/>
    <w:rsid w:val="00457545"/>
    <w:rsid w:val="004645B6"/>
    <w:rsid w:val="0047129A"/>
    <w:rsid w:val="004729B0"/>
    <w:rsid w:val="00474998"/>
    <w:rsid w:val="004778EB"/>
    <w:rsid w:val="004816E6"/>
    <w:rsid w:val="00486774"/>
    <w:rsid w:val="00487F9B"/>
    <w:rsid w:val="00496591"/>
    <w:rsid w:val="004965A3"/>
    <w:rsid w:val="00496FA3"/>
    <w:rsid w:val="004A1D69"/>
    <w:rsid w:val="004A2143"/>
    <w:rsid w:val="004A494A"/>
    <w:rsid w:val="004A756E"/>
    <w:rsid w:val="004B343D"/>
    <w:rsid w:val="004B4EAF"/>
    <w:rsid w:val="004B6DBD"/>
    <w:rsid w:val="004C05D0"/>
    <w:rsid w:val="004C0914"/>
    <w:rsid w:val="004C0B3D"/>
    <w:rsid w:val="004C2A80"/>
    <w:rsid w:val="004C3F6B"/>
    <w:rsid w:val="004C6716"/>
    <w:rsid w:val="004D1626"/>
    <w:rsid w:val="004D3EE3"/>
    <w:rsid w:val="004E0EFB"/>
    <w:rsid w:val="004E50A4"/>
    <w:rsid w:val="004E5123"/>
    <w:rsid w:val="004F040D"/>
    <w:rsid w:val="004F252D"/>
    <w:rsid w:val="0050384C"/>
    <w:rsid w:val="0050720F"/>
    <w:rsid w:val="00512639"/>
    <w:rsid w:val="00514D60"/>
    <w:rsid w:val="00520795"/>
    <w:rsid w:val="0052434B"/>
    <w:rsid w:val="005258E2"/>
    <w:rsid w:val="005279C4"/>
    <w:rsid w:val="005303B6"/>
    <w:rsid w:val="00532439"/>
    <w:rsid w:val="00537466"/>
    <w:rsid w:val="0054000B"/>
    <w:rsid w:val="0054066D"/>
    <w:rsid w:val="00541FA6"/>
    <w:rsid w:val="0054294C"/>
    <w:rsid w:val="00545FDF"/>
    <w:rsid w:val="00546281"/>
    <w:rsid w:val="00546D8D"/>
    <w:rsid w:val="005479E8"/>
    <w:rsid w:val="00551E50"/>
    <w:rsid w:val="00556246"/>
    <w:rsid w:val="00556503"/>
    <w:rsid w:val="0056660A"/>
    <w:rsid w:val="00583BC8"/>
    <w:rsid w:val="0058535B"/>
    <w:rsid w:val="00595154"/>
    <w:rsid w:val="00595A46"/>
    <w:rsid w:val="005973D0"/>
    <w:rsid w:val="005A378A"/>
    <w:rsid w:val="005A6F11"/>
    <w:rsid w:val="005A71E2"/>
    <w:rsid w:val="005B42F3"/>
    <w:rsid w:val="005C1476"/>
    <w:rsid w:val="005D33F2"/>
    <w:rsid w:val="005D6760"/>
    <w:rsid w:val="005D7BCB"/>
    <w:rsid w:val="005F13B5"/>
    <w:rsid w:val="005F385A"/>
    <w:rsid w:val="005F42B5"/>
    <w:rsid w:val="005F557C"/>
    <w:rsid w:val="00600593"/>
    <w:rsid w:val="006018A1"/>
    <w:rsid w:val="006074ED"/>
    <w:rsid w:val="00610B06"/>
    <w:rsid w:val="00622F4D"/>
    <w:rsid w:val="0062345C"/>
    <w:rsid w:val="00625D44"/>
    <w:rsid w:val="0062645C"/>
    <w:rsid w:val="0063193A"/>
    <w:rsid w:val="006338D2"/>
    <w:rsid w:val="00644A8D"/>
    <w:rsid w:val="00657F8E"/>
    <w:rsid w:val="00664913"/>
    <w:rsid w:val="00666666"/>
    <w:rsid w:val="006666E7"/>
    <w:rsid w:val="00673362"/>
    <w:rsid w:val="006765E9"/>
    <w:rsid w:val="0068066F"/>
    <w:rsid w:val="0069010C"/>
    <w:rsid w:val="006A1550"/>
    <w:rsid w:val="006A72DB"/>
    <w:rsid w:val="006B0A45"/>
    <w:rsid w:val="006B6369"/>
    <w:rsid w:val="006B735A"/>
    <w:rsid w:val="006C1BE1"/>
    <w:rsid w:val="006D2F5F"/>
    <w:rsid w:val="006E0199"/>
    <w:rsid w:val="006E4469"/>
    <w:rsid w:val="006E4D9A"/>
    <w:rsid w:val="006F1102"/>
    <w:rsid w:val="006F2835"/>
    <w:rsid w:val="0070231C"/>
    <w:rsid w:val="00705708"/>
    <w:rsid w:val="007059CF"/>
    <w:rsid w:val="0071058E"/>
    <w:rsid w:val="00711F0C"/>
    <w:rsid w:val="00712AFD"/>
    <w:rsid w:val="007163A6"/>
    <w:rsid w:val="00734751"/>
    <w:rsid w:val="0073640D"/>
    <w:rsid w:val="00737CDC"/>
    <w:rsid w:val="00741D07"/>
    <w:rsid w:val="0074382F"/>
    <w:rsid w:val="00745D7A"/>
    <w:rsid w:val="00747CD6"/>
    <w:rsid w:val="007525E2"/>
    <w:rsid w:val="00752E93"/>
    <w:rsid w:val="00753E9A"/>
    <w:rsid w:val="0076462C"/>
    <w:rsid w:val="007675CB"/>
    <w:rsid w:val="00774DCA"/>
    <w:rsid w:val="0077503E"/>
    <w:rsid w:val="007756F2"/>
    <w:rsid w:val="00777A0D"/>
    <w:rsid w:val="0078033A"/>
    <w:rsid w:val="00781285"/>
    <w:rsid w:val="00782E85"/>
    <w:rsid w:val="0079336B"/>
    <w:rsid w:val="007A0575"/>
    <w:rsid w:val="007A2DAC"/>
    <w:rsid w:val="007A6C85"/>
    <w:rsid w:val="007A7054"/>
    <w:rsid w:val="007B23E4"/>
    <w:rsid w:val="007B5D1B"/>
    <w:rsid w:val="007B7D71"/>
    <w:rsid w:val="007C5982"/>
    <w:rsid w:val="007C69A7"/>
    <w:rsid w:val="007D3195"/>
    <w:rsid w:val="007D3B55"/>
    <w:rsid w:val="007D6E98"/>
    <w:rsid w:val="007E4B02"/>
    <w:rsid w:val="007F273B"/>
    <w:rsid w:val="007F2C53"/>
    <w:rsid w:val="00801768"/>
    <w:rsid w:val="008053A3"/>
    <w:rsid w:val="00807FFE"/>
    <w:rsid w:val="00811D1E"/>
    <w:rsid w:val="008155FA"/>
    <w:rsid w:val="00825437"/>
    <w:rsid w:val="00827E9E"/>
    <w:rsid w:val="008318A6"/>
    <w:rsid w:val="00834C1D"/>
    <w:rsid w:val="00842864"/>
    <w:rsid w:val="0084429D"/>
    <w:rsid w:val="00847974"/>
    <w:rsid w:val="00856EB2"/>
    <w:rsid w:val="00862BDE"/>
    <w:rsid w:val="00867D5C"/>
    <w:rsid w:val="008700EC"/>
    <w:rsid w:val="00872BE0"/>
    <w:rsid w:val="0088205D"/>
    <w:rsid w:val="0089711D"/>
    <w:rsid w:val="008A398B"/>
    <w:rsid w:val="008A39AC"/>
    <w:rsid w:val="008A4011"/>
    <w:rsid w:val="008A6123"/>
    <w:rsid w:val="008B6C27"/>
    <w:rsid w:val="008B7053"/>
    <w:rsid w:val="008C4DAE"/>
    <w:rsid w:val="008C7D62"/>
    <w:rsid w:val="008D0EC6"/>
    <w:rsid w:val="008D131C"/>
    <w:rsid w:val="008D2228"/>
    <w:rsid w:val="008D3B09"/>
    <w:rsid w:val="008E26A2"/>
    <w:rsid w:val="008E35F0"/>
    <w:rsid w:val="008E4F3A"/>
    <w:rsid w:val="008F082F"/>
    <w:rsid w:val="008F16B4"/>
    <w:rsid w:val="008F306D"/>
    <w:rsid w:val="008F37DF"/>
    <w:rsid w:val="008F464B"/>
    <w:rsid w:val="0090520B"/>
    <w:rsid w:val="00906CB8"/>
    <w:rsid w:val="00907DEB"/>
    <w:rsid w:val="00911411"/>
    <w:rsid w:val="00912126"/>
    <w:rsid w:val="009122B5"/>
    <w:rsid w:val="009131F5"/>
    <w:rsid w:val="009154AB"/>
    <w:rsid w:val="00915BF8"/>
    <w:rsid w:val="00920A7E"/>
    <w:rsid w:val="009210A0"/>
    <w:rsid w:val="009246B8"/>
    <w:rsid w:val="00927C95"/>
    <w:rsid w:val="00930E74"/>
    <w:rsid w:val="009340EF"/>
    <w:rsid w:val="009354EE"/>
    <w:rsid w:val="009359AC"/>
    <w:rsid w:val="00937DFC"/>
    <w:rsid w:val="00941F70"/>
    <w:rsid w:val="0094530C"/>
    <w:rsid w:val="00950D8A"/>
    <w:rsid w:val="0095300B"/>
    <w:rsid w:val="00966A71"/>
    <w:rsid w:val="00972554"/>
    <w:rsid w:val="009831B7"/>
    <w:rsid w:val="009841CA"/>
    <w:rsid w:val="00984C86"/>
    <w:rsid w:val="00986667"/>
    <w:rsid w:val="009867DC"/>
    <w:rsid w:val="00990C5E"/>
    <w:rsid w:val="00990C83"/>
    <w:rsid w:val="009A3E26"/>
    <w:rsid w:val="009B0035"/>
    <w:rsid w:val="009B484A"/>
    <w:rsid w:val="009B4AB6"/>
    <w:rsid w:val="009B4C14"/>
    <w:rsid w:val="009B7327"/>
    <w:rsid w:val="009B7A82"/>
    <w:rsid w:val="009C0938"/>
    <w:rsid w:val="009C2665"/>
    <w:rsid w:val="009C385D"/>
    <w:rsid w:val="009C4FD4"/>
    <w:rsid w:val="009D6115"/>
    <w:rsid w:val="009E1250"/>
    <w:rsid w:val="009E75B7"/>
    <w:rsid w:val="009F098F"/>
    <w:rsid w:val="009F4B6A"/>
    <w:rsid w:val="009F5C17"/>
    <w:rsid w:val="009F5E26"/>
    <w:rsid w:val="00A017FF"/>
    <w:rsid w:val="00A03F83"/>
    <w:rsid w:val="00A06E0C"/>
    <w:rsid w:val="00A11117"/>
    <w:rsid w:val="00A126FC"/>
    <w:rsid w:val="00A1299D"/>
    <w:rsid w:val="00A132AB"/>
    <w:rsid w:val="00A16DB8"/>
    <w:rsid w:val="00A222F7"/>
    <w:rsid w:val="00A23151"/>
    <w:rsid w:val="00A301A9"/>
    <w:rsid w:val="00A340F2"/>
    <w:rsid w:val="00A35BB9"/>
    <w:rsid w:val="00A405C4"/>
    <w:rsid w:val="00A40662"/>
    <w:rsid w:val="00A45F52"/>
    <w:rsid w:val="00A5134A"/>
    <w:rsid w:val="00A51BB7"/>
    <w:rsid w:val="00A54ABA"/>
    <w:rsid w:val="00A63A55"/>
    <w:rsid w:val="00A67E7A"/>
    <w:rsid w:val="00A72E47"/>
    <w:rsid w:val="00A73581"/>
    <w:rsid w:val="00A74602"/>
    <w:rsid w:val="00A76FFF"/>
    <w:rsid w:val="00A80A74"/>
    <w:rsid w:val="00A8445B"/>
    <w:rsid w:val="00A854BC"/>
    <w:rsid w:val="00A9095B"/>
    <w:rsid w:val="00A97C07"/>
    <w:rsid w:val="00AA2082"/>
    <w:rsid w:val="00AA2720"/>
    <w:rsid w:val="00AA2D15"/>
    <w:rsid w:val="00AB01C5"/>
    <w:rsid w:val="00AB1623"/>
    <w:rsid w:val="00AB32CD"/>
    <w:rsid w:val="00AB3EF9"/>
    <w:rsid w:val="00AB5B9F"/>
    <w:rsid w:val="00AB72F8"/>
    <w:rsid w:val="00AB7532"/>
    <w:rsid w:val="00AB7A7C"/>
    <w:rsid w:val="00AC0F7B"/>
    <w:rsid w:val="00AC2C45"/>
    <w:rsid w:val="00AC2DCC"/>
    <w:rsid w:val="00AC58A0"/>
    <w:rsid w:val="00AD1D49"/>
    <w:rsid w:val="00AD4CC1"/>
    <w:rsid w:val="00AD73EA"/>
    <w:rsid w:val="00AE52E8"/>
    <w:rsid w:val="00AE59C6"/>
    <w:rsid w:val="00AF0BB4"/>
    <w:rsid w:val="00AF2160"/>
    <w:rsid w:val="00AF26CF"/>
    <w:rsid w:val="00AF2E05"/>
    <w:rsid w:val="00AF3A65"/>
    <w:rsid w:val="00AF3ED7"/>
    <w:rsid w:val="00AF4F30"/>
    <w:rsid w:val="00AF5871"/>
    <w:rsid w:val="00AF6550"/>
    <w:rsid w:val="00B04875"/>
    <w:rsid w:val="00B04E81"/>
    <w:rsid w:val="00B0566A"/>
    <w:rsid w:val="00B05ED2"/>
    <w:rsid w:val="00B10692"/>
    <w:rsid w:val="00B125D0"/>
    <w:rsid w:val="00B1352E"/>
    <w:rsid w:val="00B177FE"/>
    <w:rsid w:val="00B20D6E"/>
    <w:rsid w:val="00B22163"/>
    <w:rsid w:val="00B226D4"/>
    <w:rsid w:val="00B237D7"/>
    <w:rsid w:val="00B250E0"/>
    <w:rsid w:val="00B3427C"/>
    <w:rsid w:val="00B373D3"/>
    <w:rsid w:val="00B37BC1"/>
    <w:rsid w:val="00B40EA3"/>
    <w:rsid w:val="00B4197F"/>
    <w:rsid w:val="00B52A5F"/>
    <w:rsid w:val="00B5716B"/>
    <w:rsid w:val="00B64090"/>
    <w:rsid w:val="00B65BD5"/>
    <w:rsid w:val="00B70798"/>
    <w:rsid w:val="00B71F97"/>
    <w:rsid w:val="00B7309C"/>
    <w:rsid w:val="00B73EE6"/>
    <w:rsid w:val="00B741D9"/>
    <w:rsid w:val="00B76740"/>
    <w:rsid w:val="00B80B0A"/>
    <w:rsid w:val="00B83D1D"/>
    <w:rsid w:val="00B842C8"/>
    <w:rsid w:val="00B84BE8"/>
    <w:rsid w:val="00B8663E"/>
    <w:rsid w:val="00B87A39"/>
    <w:rsid w:val="00B923AB"/>
    <w:rsid w:val="00B971A6"/>
    <w:rsid w:val="00BA0539"/>
    <w:rsid w:val="00BA263E"/>
    <w:rsid w:val="00BA7446"/>
    <w:rsid w:val="00BB135F"/>
    <w:rsid w:val="00BB38AC"/>
    <w:rsid w:val="00BB657C"/>
    <w:rsid w:val="00BC0F44"/>
    <w:rsid w:val="00BC3EC4"/>
    <w:rsid w:val="00BC6EEF"/>
    <w:rsid w:val="00BC7F99"/>
    <w:rsid w:val="00BD150C"/>
    <w:rsid w:val="00BD58F6"/>
    <w:rsid w:val="00BE487F"/>
    <w:rsid w:val="00BF0274"/>
    <w:rsid w:val="00BF08EE"/>
    <w:rsid w:val="00C01D31"/>
    <w:rsid w:val="00C1680F"/>
    <w:rsid w:val="00C20E69"/>
    <w:rsid w:val="00C2155F"/>
    <w:rsid w:val="00C249F5"/>
    <w:rsid w:val="00C25836"/>
    <w:rsid w:val="00C27192"/>
    <w:rsid w:val="00C3386B"/>
    <w:rsid w:val="00C42DB7"/>
    <w:rsid w:val="00C50CC5"/>
    <w:rsid w:val="00C52A81"/>
    <w:rsid w:val="00C567F4"/>
    <w:rsid w:val="00C57178"/>
    <w:rsid w:val="00C6130E"/>
    <w:rsid w:val="00C62260"/>
    <w:rsid w:val="00C6359D"/>
    <w:rsid w:val="00C65135"/>
    <w:rsid w:val="00C86DED"/>
    <w:rsid w:val="00C9498D"/>
    <w:rsid w:val="00CA024B"/>
    <w:rsid w:val="00CA7543"/>
    <w:rsid w:val="00CB1522"/>
    <w:rsid w:val="00CB3D0B"/>
    <w:rsid w:val="00CB3EB9"/>
    <w:rsid w:val="00CB5AC4"/>
    <w:rsid w:val="00CC0995"/>
    <w:rsid w:val="00CC152B"/>
    <w:rsid w:val="00CC233C"/>
    <w:rsid w:val="00CC2488"/>
    <w:rsid w:val="00CC5778"/>
    <w:rsid w:val="00CD0570"/>
    <w:rsid w:val="00CE3C44"/>
    <w:rsid w:val="00CF02D3"/>
    <w:rsid w:val="00CF0B26"/>
    <w:rsid w:val="00CF1419"/>
    <w:rsid w:val="00D008B8"/>
    <w:rsid w:val="00D0268B"/>
    <w:rsid w:val="00D1268D"/>
    <w:rsid w:val="00D1530A"/>
    <w:rsid w:val="00D15EA8"/>
    <w:rsid w:val="00D22322"/>
    <w:rsid w:val="00D2480A"/>
    <w:rsid w:val="00D26537"/>
    <w:rsid w:val="00D32B8B"/>
    <w:rsid w:val="00D4436E"/>
    <w:rsid w:val="00D47F65"/>
    <w:rsid w:val="00D53967"/>
    <w:rsid w:val="00D5792A"/>
    <w:rsid w:val="00D64764"/>
    <w:rsid w:val="00D73A27"/>
    <w:rsid w:val="00D770CD"/>
    <w:rsid w:val="00D82C3B"/>
    <w:rsid w:val="00D8311B"/>
    <w:rsid w:val="00D833B5"/>
    <w:rsid w:val="00D8344F"/>
    <w:rsid w:val="00D90AB1"/>
    <w:rsid w:val="00D9304A"/>
    <w:rsid w:val="00D95C64"/>
    <w:rsid w:val="00D95D00"/>
    <w:rsid w:val="00D95ECD"/>
    <w:rsid w:val="00D97697"/>
    <w:rsid w:val="00DA7188"/>
    <w:rsid w:val="00DB0EB3"/>
    <w:rsid w:val="00DB233C"/>
    <w:rsid w:val="00DB4DD9"/>
    <w:rsid w:val="00DC356F"/>
    <w:rsid w:val="00DC5AAD"/>
    <w:rsid w:val="00DC68DD"/>
    <w:rsid w:val="00DD7A71"/>
    <w:rsid w:val="00DE0458"/>
    <w:rsid w:val="00DE0C11"/>
    <w:rsid w:val="00DE4C2F"/>
    <w:rsid w:val="00DF1CF2"/>
    <w:rsid w:val="00DF215C"/>
    <w:rsid w:val="00E02B25"/>
    <w:rsid w:val="00E05F07"/>
    <w:rsid w:val="00E212FA"/>
    <w:rsid w:val="00E222C3"/>
    <w:rsid w:val="00E301F5"/>
    <w:rsid w:val="00E3696F"/>
    <w:rsid w:val="00E55895"/>
    <w:rsid w:val="00E5710E"/>
    <w:rsid w:val="00E63E65"/>
    <w:rsid w:val="00E64832"/>
    <w:rsid w:val="00E70CF9"/>
    <w:rsid w:val="00E73876"/>
    <w:rsid w:val="00E74D66"/>
    <w:rsid w:val="00E83650"/>
    <w:rsid w:val="00E83EB3"/>
    <w:rsid w:val="00E91104"/>
    <w:rsid w:val="00E925BB"/>
    <w:rsid w:val="00EA4487"/>
    <w:rsid w:val="00EA44F1"/>
    <w:rsid w:val="00EB0825"/>
    <w:rsid w:val="00EB1362"/>
    <w:rsid w:val="00EB5394"/>
    <w:rsid w:val="00EB62C8"/>
    <w:rsid w:val="00EB6799"/>
    <w:rsid w:val="00EC69D2"/>
    <w:rsid w:val="00ED073B"/>
    <w:rsid w:val="00EE0450"/>
    <w:rsid w:val="00EE1415"/>
    <w:rsid w:val="00EF0B55"/>
    <w:rsid w:val="00EF7D64"/>
    <w:rsid w:val="00F0055C"/>
    <w:rsid w:val="00F07290"/>
    <w:rsid w:val="00F16B61"/>
    <w:rsid w:val="00F20F39"/>
    <w:rsid w:val="00F23979"/>
    <w:rsid w:val="00F27429"/>
    <w:rsid w:val="00F276C2"/>
    <w:rsid w:val="00F32F6C"/>
    <w:rsid w:val="00F33826"/>
    <w:rsid w:val="00F343F0"/>
    <w:rsid w:val="00F35AA2"/>
    <w:rsid w:val="00F41D7E"/>
    <w:rsid w:val="00F42EF7"/>
    <w:rsid w:val="00F4530A"/>
    <w:rsid w:val="00F458AF"/>
    <w:rsid w:val="00F51EE6"/>
    <w:rsid w:val="00F54C35"/>
    <w:rsid w:val="00F55ABC"/>
    <w:rsid w:val="00F567B9"/>
    <w:rsid w:val="00F757FC"/>
    <w:rsid w:val="00F776CF"/>
    <w:rsid w:val="00F843BE"/>
    <w:rsid w:val="00F85BB2"/>
    <w:rsid w:val="00F9102C"/>
    <w:rsid w:val="00F925A3"/>
    <w:rsid w:val="00F93693"/>
    <w:rsid w:val="00F94C79"/>
    <w:rsid w:val="00FA1748"/>
    <w:rsid w:val="00FA20A5"/>
    <w:rsid w:val="00FA54C5"/>
    <w:rsid w:val="00FB10CE"/>
    <w:rsid w:val="00FB2047"/>
    <w:rsid w:val="00FB2D00"/>
    <w:rsid w:val="00FB3460"/>
    <w:rsid w:val="00FB5EDB"/>
    <w:rsid w:val="00FC281E"/>
    <w:rsid w:val="00FC492C"/>
    <w:rsid w:val="00FC54DF"/>
    <w:rsid w:val="00FD6CF9"/>
    <w:rsid w:val="00FE0079"/>
    <w:rsid w:val="00FE2A06"/>
    <w:rsid w:val="00FF02E5"/>
    <w:rsid w:val="00FF3F3E"/>
    <w:rsid w:val="00FF5730"/>
    <w:rsid w:val="00FF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5AB6B346-FD77-4915-9B4B-ED13D44A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/>
      <w:jc w:val="both"/>
      <w:outlineLvl w:val="0"/>
    </w:pPr>
    <w:rPr>
      <w:rFonts w:ascii="Arial" w:hAnsi="Arial" w:cs="Arial"/>
      <w:i/>
      <w:iCs/>
    </w:rPr>
  </w:style>
  <w:style w:type="paragraph" w:styleId="Heading2">
    <w:name w:val="heading 2"/>
    <w:basedOn w:val="Normal"/>
    <w:next w:val="Normal"/>
    <w:qFormat/>
    <w:pPr>
      <w:keepNext/>
      <w:ind w:left="720"/>
      <w:jc w:val="both"/>
      <w:outlineLvl w:val="1"/>
    </w:pPr>
    <w:rPr>
      <w:rFonts w:ascii="Arial" w:hAnsi="Arial" w:cs="Arial"/>
      <w:i/>
      <w:iCs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tabs>
        <w:tab w:val="left" w:pos="720"/>
      </w:tabs>
      <w:jc w:val="center"/>
    </w:pPr>
    <w:rPr>
      <w:b/>
      <w:bCs/>
    </w:rPr>
  </w:style>
  <w:style w:type="paragraph" w:styleId="BodyTextIndent">
    <w:name w:val="Body Text Indent"/>
    <w:basedOn w:val="Normal"/>
    <w:pPr>
      <w:spacing w:before="84" w:after="134"/>
      <w:ind w:left="720"/>
      <w:jc w:val="both"/>
    </w:pPr>
    <w:rPr>
      <w:rFonts w:ascii="Arial" w:hAnsi="Arial" w:cs="Arial"/>
      <w:b/>
      <w:bCs/>
      <w:color w:val="000000"/>
      <w:szCs w:val="20"/>
    </w:rPr>
  </w:style>
  <w:style w:type="paragraph" w:styleId="BodyTextIndent2">
    <w:name w:val="Body Text Indent 2"/>
    <w:basedOn w:val="Normal"/>
    <w:pPr>
      <w:spacing w:before="84" w:after="134"/>
      <w:ind w:left="-108"/>
      <w:jc w:val="both"/>
    </w:pPr>
    <w:rPr>
      <w:rFonts w:ascii="Arial" w:hAnsi="Arial" w:cs="Arial"/>
      <w:i/>
      <w:iCs/>
      <w:color w:val="000000"/>
      <w:szCs w:val="20"/>
    </w:rPr>
  </w:style>
  <w:style w:type="paragraph" w:styleId="BodyText">
    <w:name w:val="Body Text"/>
    <w:basedOn w:val="Normal"/>
    <w:pPr>
      <w:spacing w:before="120" w:after="134"/>
      <w:jc w:val="both"/>
    </w:pPr>
    <w:rPr>
      <w:rFonts w:ascii="Arial" w:hAnsi="Arial" w:cs="Arial"/>
      <w:color w:val="00000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" w:hAnsi="Arial" w:cs="Arial"/>
      <w:color w:val="000080"/>
      <w:lang w:val="en-GB"/>
    </w:rPr>
  </w:style>
  <w:style w:type="character" w:styleId="Hyperlink">
    <w:name w:val="Hyperlink"/>
    <w:rPr>
      <w:color w:val="0000FF"/>
      <w:u w:val="single"/>
    </w:rPr>
  </w:style>
  <w:style w:type="paragraph" w:styleId="BodyTextIndent3">
    <w:name w:val="Body Text Indent 3"/>
    <w:basedOn w:val="Normal"/>
    <w:pPr>
      <w:spacing w:before="84" w:after="134"/>
      <w:ind w:left="720"/>
      <w:jc w:val="both"/>
    </w:pPr>
    <w:rPr>
      <w:rFonts w:ascii="Arial" w:hAnsi="Arial" w:cs="Arial"/>
      <w:color w:val="000000"/>
      <w:szCs w:val="20"/>
    </w:rPr>
  </w:style>
  <w:style w:type="paragraph" w:styleId="BodyText2">
    <w:name w:val="Body Text 2"/>
    <w:basedOn w:val="Normal"/>
    <w:pPr>
      <w:spacing w:before="120"/>
      <w:jc w:val="both"/>
    </w:pPr>
    <w:rPr>
      <w:rFonts w:ascii="Arial" w:hAnsi="Arial" w:cs="Arial"/>
      <w:szCs w:val="22"/>
    </w:rPr>
  </w:style>
  <w:style w:type="table" w:styleId="TableGrid">
    <w:name w:val="Table Grid"/>
    <w:basedOn w:val="TableNormal"/>
    <w:rsid w:val="009B7A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021B80"/>
  </w:style>
  <w:style w:type="paragraph" w:styleId="FootnoteText">
    <w:name w:val="footnote text"/>
    <w:basedOn w:val="Normal"/>
    <w:semiHidden/>
    <w:rsid w:val="00177EDB"/>
    <w:rPr>
      <w:sz w:val="20"/>
      <w:szCs w:val="20"/>
    </w:rPr>
  </w:style>
  <w:style w:type="character" w:styleId="FootnoteReference">
    <w:name w:val="footnote reference"/>
    <w:semiHidden/>
    <w:rsid w:val="00177EDB"/>
    <w:rPr>
      <w:vertAlign w:val="superscript"/>
    </w:rPr>
  </w:style>
  <w:style w:type="paragraph" w:styleId="BalloonText">
    <w:name w:val="Balloon Text"/>
    <w:basedOn w:val="Normal"/>
    <w:semiHidden/>
    <w:rsid w:val="00263FE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6E0199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10229"/>
    <w:pPr>
      <w:ind w:left="720"/>
    </w:pPr>
  </w:style>
  <w:style w:type="paragraph" w:styleId="Revision">
    <w:name w:val="Revision"/>
    <w:hidden/>
    <w:uiPriority w:val="99"/>
    <w:semiHidden/>
    <w:rsid w:val="009C0938"/>
    <w:rPr>
      <w:sz w:val="24"/>
      <w:szCs w:val="24"/>
      <w:lang w:val="en-US" w:eastAsia="en-US"/>
    </w:rPr>
  </w:style>
  <w:style w:type="character" w:styleId="CommentReference">
    <w:name w:val="annotation reference"/>
    <w:rsid w:val="009E1250"/>
    <w:rPr>
      <w:sz w:val="16"/>
      <w:szCs w:val="16"/>
    </w:rPr>
  </w:style>
  <w:style w:type="paragraph" w:styleId="CommentText">
    <w:name w:val="annotation text"/>
    <w:basedOn w:val="Normal"/>
    <w:link w:val="CommentTextChar"/>
    <w:rsid w:val="009E1250"/>
    <w:rPr>
      <w:sz w:val="20"/>
      <w:szCs w:val="20"/>
    </w:rPr>
  </w:style>
  <w:style w:type="character" w:customStyle="1" w:styleId="CommentTextChar">
    <w:name w:val="Comment Text Char"/>
    <w:link w:val="CommentText"/>
    <w:rsid w:val="009E1250"/>
    <w:rPr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rsid w:val="009E1250"/>
    <w:rPr>
      <w:b/>
      <w:bCs/>
    </w:rPr>
  </w:style>
  <w:style w:type="character" w:customStyle="1" w:styleId="CommentSubjectChar">
    <w:name w:val="Comment Subject Char"/>
    <w:link w:val="CommentSubject"/>
    <w:rsid w:val="009E1250"/>
    <w:rPr>
      <w:b/>
      <w:bCs/>
      <w:lang w:val="en-US" w:eastAsia="en-US" w:bidi="ar-SA"/>
    </w:rPr>
  </w:style>
  <w:style w:type="paragraph" w:customStyle="1" w:styleId="Default">
    <w:name w:val="Default"/>
    <w:rsid w:val="00FD6CF9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361FD-E79F-4A9C-8FD2-BF39DD25B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17EF422E</Template>
  <TotalTime>1</TotalTime>
  <Pages>2</Pages>
  <Words>154</Words>
  <Characters>999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MANAGEMENT GUIDELINES FOR REWARD AND REGRADING FOR SUPPORT STAFF</vt:lpstr>
    </vt:vector>
  </TitlesOfParts>
  <Company>The University of Sussex</Company>
  <LinksUpToDate>false</LinksUpToDate>
  <CharactersWithSpaces>1151</CharactersWithSpaces>
  <SharedDoc>false</SharedDoc>
  <HLinks>
    <vt:vector size="6" baseType="variant">
      <vt:variant>
        <vt:i4>1376355</vt:i4>
      </vt:variant>
      <vt:variant>
        <vt:i4>0</vt:i4>
      </vt:variant>
      <vt:variant>
        <vt:i4>0</vt:i4>
      </vt:variant>
      <vt:variant>
        <vt:i4>5</vt:i4>
      </vt:variant>
      <vt:variant>
        <vt:lpwstr>mailto:J.Saywell-Hall@sussex.ac.uk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MANAGEMENT GUIDELINES FOR REWARD AND REGRADING FOR SUPPORT STAFF</dc:title>
  <dc:subject/>
  <dc:creator>Helen Bonwick</dc:creator>
  <cp:keywords/>
  <cp:lastModifiedBy>Simone Amis</cp:lastModifiedBy>
  <cp:revision>2</cp:revision>
  <cp:lastPrinted>2018-11-01T08:12:00Z</cp:lastPrinted>
  <dcterms:created xsi:type="dcterms:W3CDTF">2018-11-01T09:58:00Z</dcterms:created>
  <dcterms:modified xsi:type="dcterms:W3CDTF">2018-11-01T09:58:00Z</dcterms:modified>
</cp:coreProperties>
</file>